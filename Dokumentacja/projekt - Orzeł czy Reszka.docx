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7427E8" w14:textId="77777777" w:rsidR="00D034A5" w:rsidRDefault="00D034A5" w:rsidP="00D034A5">
      <w:pPr>
        <w:pStyle w:val="Tytu"/>
        <w:spacing w:before="240"/>
        <w:ind w:left="426" w:right="2181"/>
        <w:jc w:val="right"/>
      </w:pPr>
    </w:p>
    <w:p w14:paraId="172BA9F4" w14:textId="77777777" w:rsidR="00D034A5" w:rsidRDefault="00D034A5" w:rsidP="00D034A5"/>
    <w:p w14:paraId="0123B1BD" w14:textId="77777777" w:rsidR="00D034A5" w:rsidRDefault="00D034A5" w:rsidP="00D034A5"/>
    <w:p w14:paraId="516646B2" w14:textId="77777777" w:rsidR="00D034A5" w:rsidRDefault="00D034A5" w:rsidP="00D034A5"/>
    <w:p w14:paraId="5BB30CDB" w14:textId="77777777" w:rsidR="00D034A5" w:rsidRDefault="00D034A5" w:rsidP="00D034A5"/>
    <w:p w14:paraId="7F010BF7" w14:textId="77777777" w:rsidR="00D034A5" w:rsidRDefault="00D034A5" w:rsidP="00D034A5"/>
    <w:p w14:paraId="6634FDD6" w14:textId="77777777" w:rsidR="00D034A5" w:rsidRPr="00D034A5" w:rsidRDefault="00D034A5" w:rsidP="00D034A5"/>
    <w:p w14:paraId="19FAE55E" w14:textId="77777777" w:rsidR="00D034A5" w:rsidRDefault="00D034A5" w:rsidP="00D034A5">
      <w:pPr>
        <w:pStyle w:val="Tytu"/>
        <w:spacing w:before="240"/>
        <w:ind w:left="426" w:right="2181"/>
        <w:jc w:val="right"/>
      </w:pPr>
    </w:p>
    <w:p w14:paraId="493E0CD5" w14:textId="77777777" w:rsidR="00D034A5" w:rsidRDefault="00D034A5" w:rsidP="00D034A5">
      <w:pPr>
        <w:pStyle w:val="Tytu"/>
        <w:spacing w:before="240"/>
        <w:ind w:left="426" w:right="2181"/>
        <w:jc w:val="right"/>
      </w:pPr>
    </w:p>
    <w:p w14:paraId="6C7F1E5E" w14:textId="77777777" w:rsidR="00751F51" w:rsidRDefault="00A5440C" w:rsidP="00D034A5">
      <w:pPr>
        <w:pStyle w:val="Tytu"/>
        <w:spacing w:before="240"/>
        <w:ind w:left="426" w:right="2181"/>
        <w:jc w:val="right"/>
      </w:pPr>
      <w:sdt>
        <w:sdtPr>
          <w:alias w:val="Tytuł"/>
          <w:tag w:val=""/>
          <w:id w:val="-1302066796"/>
          <w:placeholder>
            <w:docPart w:val="FFF9AE29F5F34933BA0E4C0373840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20212">
            <w:t>Dokumentacja projektowa</w:t>
          </w:r>
        </w:sdtContent>
      </w:sdt>
    </w:p>
    <w:p w14:paraId="63BCF7EE" w14:textId="2AD2B8C6" w:rsidR="00751F51" w:rsidRPr="00877D40" w:rsidRDefault="002A5D8A" w:rsidP="00877D40">
      <w:pPr>
        <w:spacing w:before="240"/>
        <w:ind w:left="992" w:right="2181" w:firstLine="424"/>
        <w:jc w:val="right"/>
        <w:rPr>
          <w:rFonts w:eastAsiaTheme="majorEastAsia" w:cstheme="majorBidi"/>
          <w:b/>
          <w:smallCaps/>
          <w:color w:val="002060"/>
          <w:spacing w:val="20"/>
          <w:sz w:val="36"/>
          <w:szCs w:val="36"/>
        </w:rPr>
      </w:pPr>
      <w:r>
        <w:rPr>
          <w:rFonts w:eastAsiaTheme="majorEastAsia" w:cstheme="majorBidi"/>
          <w:b/>
          <w:smallCaps/>
          <w:color w:val="002060"/>
          <w:spacing w:val="20"/>
          <w:sz w:val="36"/>
          <w:szCs w:val="36"/>
        </w:rPr>
        <w:t>Rzut Monetą</w:t>
      </w:r>
    </w:p>
    <w:p w14:paraId="638041FF" w14:textId="77777777" w:rsidR="00751F51" w:rsidRPr="00F26C5D" w:rsidRDefault="00751F51" w:rsidP="00751F51">
      <w:pPr>
        <w:rPr>
          <w:rFonts w:asciiTheme="majorHAnsi" w:eastAsiaTheme="majorEastAsia" w:hAnsiTheme="majorHAnsi" w:cstheme="majorBidi"/>
          <w:b/>
          <w:smallCaps/>
          <w:color w:val="17365D" w:themeColor="text2" w:themeShade="BF"/>
          <w:spacing w:val="20"/>
          <w:sz w:val="36"/>
          <w:szCs w:val="36"/>
        </w:rPr>
      </w:pPr>
    </w:p>
    <w:p w14:paraId="4A70B9FD" w14:textId="77777777" w:rsidR="00751F51" w:rsidRDefault="00751F51" w:rsidP="00751F51">
      <w:pPr>
        <w:rPr>
          <w:rFonts w:asciiTheme="majorHAnsi" w:eastAsiaTheme="majorEastAsia" w:hAnsiTheme="majorHAnsi" w:cstheme="majorBidi"/>
          <w:smallCaps/>
          <w:color w:val="17365D" w:themeColor="text2" w:themeShade="BF"/>
          <w:spacing w:val="20"/>
          <w:sz w:val="36"/>
          <w:szCs w:val="36"/>
        </w:rPr>
      </w:pPr>
    </w:p>
    <w:p w14:paraId="619BFD65" w14:textId="77777777" w:rsidR="00751F51" w:rsidRDefault="00751F51" w:rsidP="00751F51">
      <w:pPr>
        <w:rPr>
          <w:rFonts w:asciiTheme="majorHAnsi" w:eastAsiaTheme="majorEastAsia" w:hAnsiTheme="majorHAnsi" w:cstheme="majorBidi"/>
          <w:smallCaps/>
          <w:color w:val="17365D" w:themeColor="text2" w:themeShade="BF"/>
          <w:spacing w:val="20"/>
          <w:sz w:val="36"/>
          <w:szCs w:val="36"/>
        </w:rPr>
      </w:pPr>
    </w:p>
    <w:p w14:paraId="3854E768" w14:textId="77777777" w:rsidR="00751F51" w:rsidRPr="00C76A57" w:rsidRDefault="00751F51" w:rsidP="00751F51"/>
    <w:tbl>
      <w:tblPr>
        <w:tblStyle w:val="Siatkatabelijasna"/>
        <w:tblpPr w:leftFromText="141" w:rightFromText="141" w:vertAnchor="text" w:tblpX="250" w:tblpY="1"/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3239"/>
        <w:gridCol w:w="2715"/>
      </w:tblGrid>
      <w:tr w:rsidR="00751F51" w:rsidRPr="00725919" w14:paraId="24B3CC54" w14:textId="77777777" w:rsidTr="003C167D">
        <w:trPr>
          <w:trHeight w:val="338"/>
        </w:trPr>
        <w:tc>
          <w:tcPr>
            <w:tcW w:w="1809" w:type="dxa"/>
          </w:tcPr>
          <w:p w14:paraId="2C3E40D9" w14:textId="77777777" w:rsidR="00751F51" w:rsidRPr="003C167D" w:rsidRDefault="00751F51" w:rsidP="00D552AB">
            <w:pPr>
              <w:ind w:left="142"/>
              <w:rPr>
                <w:rStyle w:val="Wyrnieniedelikatne"/>
                <w:rFonts w:eastAsiaTheme="majorEastAsia"/>
                <w:color w:val="1F497D" w:themeColor="text2"/>
                <w:sz w:val="16"/>
              </w:rPr>
            </w:pPr>
            <w:r w:rsidRPr="003C167D">
              <w:rPr>
                <w:rStyle w:val="Wyrnieniedelikatne"/>
                <w:rFonts w:eastAsiaTheme="majorEastAsia"/>
                <w:color w:val="1F497D" w:themeColor="text2"/>
                <w:sz w:val="16"/>
              </w:rPr>
              <w:t>Dokument</w:t>
            </w:r>
          </w:p>
        </w:tc>
        <w:tc>
          <w:tcPr>
            <w:tcW w:w="5954" w:type="dxa"/>
            <w:gridSpan w:val="2"/>
          </w:tcPr>
          <w:p w14:paraId="6B4A83EB" w14:textId="77777777" w:rsidR="003C167D" w:rsidRPr="003C167D" w:rsidRDefault="00A5440C" w:rsidP="003C167D">
            <w:pPr>
              <w:rPr>
                <w:rStyle w:val="Wyrnieniedelikatne"/>
                <w:rFonts w:eastAsiaTheme="majorEastAsia" w:cstheme="minorBidi"/>
                <w:color w:val="auto"/>
              </w:rPr>
            </w:pPr>
            <w:sdt>
              <w:sdtPr>
                <w:rPr>
                  <w:rStyle w:val="Wyrnieniedelikatne"/>
                  <w:rFonts w:cstheme="minorBidi"/>
                  <w:color w:val="auto"/>
                </w:rPr>
                <w:alias w:val="Tytuł"/>
                <w:tag w:val=""/>
                <w:id w:val="1409732179"/>
                <w:placeholder>
                  <w:docPart w:val="FCECC97A89E24FBBBC741AEFDE150B70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>
                <w:rPr>
                  <w:rStyle w:val="Wyrnieniedelikatne"/>
                </w:rPr>
              </w:sdtEndPr>
              <w:sdtContent>
                <w:r w:rsidR="00120212">
                  <w:rPr>
                    <w:rStyle w:val="Wyrnieniedelikatne"/>
                    <w:rFonts w:cstheme="minorBidi"/>
                    <w:color w:val="auto"/>
                  </w:rPr>
                  <w:t>Dokumentacja projektowa</w:t>
                </w:r>
              </w:sdtContent>
            </w:sdt>
          </w:p>
        </w:tc>
      </w:tr>
      <w:tr w:rsidR="00751F51" w:rsidRPr="001D4759" w14:paraId="39912048" w14:textId="77777777" w:rsidTr="003C167D">
        <w:trPr>
          <w:trHeight w:val="338"/>
        </w:trPr>
        <w:tc>
          <w:tcPr>
            <w:tcW w:w="1809" w:type="dxa"/>
          </w:tcPr>
          <w:p w14:paraId="20B27308" w14:textId="77777777" w:rsidR="00751F51" w:rsidRPr="003C167D" w:rsidRDefault="00751F51" w:rsidP="00D552AB">
            <w:pPr>
              <w:ind w:left="142"/>
              <w:rPr>
                <w:rStyle w:val="Wyrnieniedelikatne"/>
                <w:rFonts w:eastAsiaTheme="majorEastAsia"/>
                <w:color w:val="1F497D" w:themeColor="text2"/>
                <w:sz w:val="16"/>
              </w:rPr>
            </w:pPr>
            <w:r w:rsidRPr="003C167D">
              <w:rPr>
                <w:rStyle w:val="Wyrnieniedelikatne"/>
                <w:rFonts w:eastAsiaTheme="majorEastAsia"/>
                <w:color w:val="1F497D" w:themeColor="text2"/>
                <w:sz w:val="16"/>
              </w:rPr>
              <w:t>Temat</w:t>
            </w:r>
          </w:p>
        </w:tc>
        <w:tc>
          <w:tcPr>
            <w:tcW w:w="5954" w:type="dxa"/>
            <w:gridSpan w:val="2"/>
          </w:tcPr>
          <w:p w14:paraId="78F3BC70" w14:textId="178ECED6" w:rsidR="00751F51" w:rsidRPr="003C167D" w:rsidRDefault="002A5D8A" w:rsidP="003C167D">
            <w:pPr>
              <w:rPr>
                <w:rStyle w:val="Wyrnieniedelikatne"/>
                <w:rFonts w:asciiTheme="majorHAnsi" w:eastAsiaTheme="majorEastAsia" w:hAnsiTheme="majorHAnsi" w:cstheme="minorBidi"/>
                <w:smallCaps w:val="0"/>
                <w:color w:val="auto"/>
              </w:rPr>
            </w:pPr>
            <w:r>
              <w:rPr>
                <w:rStyle w:val="Wyrnieniedelikatne"/>
                <w:rFonts w:eastAsiaTheme="majorEastAsia" w:cstheme="minorBidi"/>
                <w:smallCaps w:val="0"/>
                <w:color w:val="auto"/>
              </w:rPr>
              <w:t>RZUT MONETĄ</w:t>
            </w:r>
          </w:p>
        </w:tc>
      </w:tr>
      <w:tr w:rsidR="00751F51" w:rsidRPr="001D4759" w14:paraId="607A4920" w14:textId="77777777" w:rsidTr="003C167D">
        <w:trPr>
          <w:trHeight w:val="338"/>
        </w:trPr>
        <w:tc>
          <w:tcPr>
            <w:tcW w:w="1809" w:type="dxa"/>
          </w:tcPr>
          <w:p w14:paraId="0F902CEC" w14:textId="77777777" w:rsidR="00751F51" w:rsidRPr="003C167D" w:rsidRDefault="00751F51" w:rsidP="00D552AB">
            <w:pPr>
              <w:ind w:left="142"/>
              <w:rPr>
                <w:rStyle w:val="Wyrnieniedelikatne"/>
                <w:rFonts w:eastAsiaTheme="majorEastAsia"/>
                <w:color w:val="1F497D" w:themeColor="text2"/>
                <w:sz w:val="16"/>
              </w:rPr>
            </w:pPr>
            <w:r w:rsidRPr="003C167D">
              <w:rPr>
                <w:rStyle w:val="Wyrnieniedelikatne"/>
                <w:rFonts w:eastAsiaTheme="majorEastAsia"/>
                <w:color w:val="1F497D" w:themeColor="text2"/>
                <w:sz w:val="16"/>
              </w:rPr>
              <w:t>Wersja dokumentu</w:t>
            </w:r>
          </w:p>
        </w:tc>
        <w:tc>
          <w:tcPr>
            <w:tcW w:w="3239" w:type="dxa"/>
          </w:tcPr>
          <w:p w14:paraId="29180725" w14:textId="77777777" w:rsidR="004A1589" w:rsidRPr="003C167D" w:rsidRDefault="00751F51" w:rsidP="00E74CFC">
            <w:pPr>
              <w:ind w:left="63"/>
              <w:rPr>
                <w:rStyle w:val="Wyrnieniedelikatne"/>
                <w:rFonts w:eastAsiaTheme="majorEastAsia"/>
                <w:color w:val="1F497D" w:themeColor="text2"/>
                <w:sz w:val="16"/>
              </w:rPr>
            </w:pPr>
            <w:r w:rsidRPr="003C167D">
              <w:rPr>
                <w:rStyle w:val="Wyrnieniedelikatne"/>
                <w:rFonts w:eastAsiaTheme="majorEastAsia"/>
                <w:color w:val="1F497D" w:themeColor="text2"/>
                <w:sz w:val="16"/>
              </w:rPr>
              <w:t>Data powstania wersji</w:t>
            </w:r>
          </w:p>
        </w:tc>
        <w:tc>
          <w:tcPr>
            <w:tcW w:w="2715" w:type="dxa"/>
          </w:tcPr>
          <w:p w14:paraId="19D6CCC4" w14:textId="77777777" w:rsidR="00E74CFC" w:rsidRPr="003C167D" w:rsidRDefault="00751F51" w:rsidP="00E74CFC">
            <w:pPr>
              <w:ind w:left="63"/>
              <w:rPr>
                <w:rStyle w:val="Wyrnieniedelikatne"/>
                <w:rFonts w:eastAsiaTheme="majorEastAsia"/>
                <w:color w:val="1F497D" w:themeColor="text2"/>
                <w:sz w:val="16"/>
              </w:rPr>
            </w:pPr>
            <w:r w:rsidRPr="003C167D">
              <w:rPr>
                <w:rStyle w:val="Wyrnieniedelikatne"/>
                <w:rFonts w:eastAsiaTheme="majorEastAsia"/>
                <w:color w:val="1F497D" w:themeColor="text2"/>
                <w:sz w:val="16"/>
              </w:rPr>
              <w:t>Przyczyna powstania wersji</w:t>
            </w:r>
          </w:p>
        </w:tc>
      </w:tr>
      <w:tr w:rsidR="00751F51" w:rsidRPr="001D4759" w14:paraId="2D656602" w14:textId="77777777" w:rsidTr="003C167D">
        <w:trPr>
          <w:trHeight w:val="338"/>
        </w:trPr>
        <w:tc>
          <w:tcPr>
            <w:tcW w:w="1809" w:type="dxa"/>
          </w:tcPr>
          <w:p w14:paraId="4E544D3B" w14:textId="46213213" w:rsidR="00751F51" w:rsidRPr="00DE67FC" w:rsidRDefault="00443687" w:rsidP="003568E2">
            <w:pPr>
              <w:jc w:val="center"/>
              <w:rPr>
                <w:rStyle w:val="Wyrnieniedelikatne"/>
                <w:rFonts w:eastAsiaTheme="majorEastAsia"/>
                <w:color w:val="1F497D" w:themeColor="text2"/>
              </w:rPr>
            </w:pPr>
            <w:r>
              <w:rPr>
                <w:rStyle w:val="Wyrnieniedelikatne"/>
                <w:rFonts w:eastAsiaTheme="majorEastAsia"/>
                <w:noProof/>
                <w:color w:val="auto"/>
              </w:rPr>
              <w:t>2</w:t>
            </w:r>
          </w:p>
        </w:tc>
        <w:tc>
          <w:tcPr>
            <w:tcW w:w="3239" w:type="dxa"/>
          </w:tcPr>
          <w:p w14:paraId="1323ACE6" w14:textId="189A6475" w:rsidR="00751F51" w:rsidRPr="003C167D" w:rsidRDefault="00E74CFC" w:rsidP="003C167D">
            <w:pPr>
              <w:rPr>
                <w:rStyle w:val="Wyrnieniedelikatne"/>
                <w:rFonts w:eastAsiaTheme="majorEastAsia"/>
                <w:color w:val="auto"/>
              </w:rPr>
            </w:pPr>
            <w:r w:rsidRPr="004A1589">
              <w:rPr>
                <w:rStyle w:val="Wyrnieniedelikatne"/>
                <w:rFonts w:eastAsiaTheme="majorEastAsia"/>
                <w:color w:val="auto"/>
              </w:rPr>
              <w:fldChar w:fldCharType="begin"/>
            </w:r>
            <w:r w:rsidRPr="004A1589">
              <w:rPr>
                <w:rStyle w:val="Wyrnieniedelikatne"/>
                <w:rFonts w:eastAsiaTheme="majorEastAsia"/>
                <w:color w:val="auto"/>
              </w:rPr>
              <w:instrText xml:space="preserve"> SAVEDATE   \* MERGEFORMAT </w:instrText>
            </w:r>
            <w:r w:rsidRPr="004A1589">
              <w:rPr>
                <w:rStyle w:val="Wyrnieniedelikatne"/>
                <w:rFonts w:eastAsiaTheme="majorEastAsia"/>
                <w:color w:val="auto"/>
              </w:rPr>
              <w:fldChar w:fldCharType="separate"/>
            </w:r>
            <w:r w:rsidR="00443687">
              <w:rPr>
                <w:rStyle w:val="Wyrnieniedelikatne"/>
                <w:rFonts w:eastAsiaTheme="majorEastAsia"/>
                <w:noProof/>
                <w:color w:val="auto"/>
              </w:rPr>
              <w:t>21.07.2021 06:38:00</w:t>
            </w:r>
            <w:r w:rsidRPr="004A1589">
              <w:rPr>
                <w:rStyle w:val="Wyrnieniedelikatne"/>
                <w:rFonts w:eastAsiaTheme="majorEastAsia"/>
                <w:color w:val="auto"/>
              </w:rPr>
              <w:fldChar w:fldCharType="end"/>
            </w:r>
          </w:p>
        </w:tc>
        <w:tc>
          <w:tcPr>
            <w:tcW w:w="2715" w:type="dxa"/>
          </w:tcPr>
          <w:p w14:paraId="5AACAC93" w14:textId="68D71866" w:rsidR="00751F51" w:rsidRPr="003C167D" w:rsidRDefault="00443687" w:rsidP="003C167D">
            <w:pPr>
              <w:rPr>
                <w:rStyle w:val="Wyrnieniedelikatne"/>
                <w:rFonts w:eastAsiaTheme="majorEastAsia"/>
                <w:color w:val="auto"/>
              </w:rPr>
            </w:pPr>
            <w:r>
              <w:rPr>
                <w:rStyle w:val="Wyrnieniedelikatne"/>
                <w:rFonts w:eastAsiaTheme="majorEastAsia"/>
                <w:noProof/>
                <w:color w:val="auto"/>
              </w:rPr>
              <w:t>Dodanie modyfikacji</w:t>
            </w:r>
          </w:p>
        </w:tc>
      </w:tr>
      <w:tr w:rsidR="00751F51" w:rsidRPr="001D4759" w14:paraId="2DFB2589" w14:textId="77777777" w:rsidTr="003C167D">
        <w:trPr>
          <w:trHeight w:val="338"/>
        </w:trPr>
        <w:tc>
          <w:tcPr>
            <w:tcW w:w="1809" w:type="dxa"/>
          </w:tcPr>
          <w:p w14:paraId="26073611" w14:textId="77777777" w:rsidR="00751F51" w:rsidRPr="003C167D" w:rsidRDefault="00751F51" w:rsidP="00D552AB">
            <w:pPr>
              <w:ind w:left="142"/>
              <w:rPr>
                <w:rStyle w:val="Wyrnieniedelikatne"/>
                <w:rFonts w:eastAsiaTheme="majorEastAsia"/>
                <w:color w:val="1F497D" w:themeColor="text2"/>
                <w:sz w:val="16"/>
              </w:rPr>
            </w:pPr>
            <w:r w:rsidRPr="003C167D">
              <w:rPr>
                <w:rStyle w:val="Wyrnieniedelikatne"/>
                <w:rFonts w:eastAsiaTheme="majorEastAsia"/>
                <w:color w:val="1F497D" w:themeColor="text2"/>
                <w:sz w:val="16"/>
              </w:rPr>
              <w:t>Autor dokumentu</w:t>
            </w:r>
          </w:p>
        </w:tc>
        <w:tc>
          <w:tcPr>
            <w:tcW w:w="5954" w:type="dxa"/>
            <w:gridSpan w:val="2"/>
          </w:tcPr>
          <w:p w14:paraId="7DB1EDC2" w14:textId="76A237A9" w:rsidR="00751F51" w:rsidRPr="003C167D" w:rsidRDefault="004127B7" w:rsidP="003C167D">
            <w:pPr>
              <w:rPr>
                <w:rStyle w:val="Wyrnieniedelikatne"/>
                <w:rFonts w:eastAsiaTheme="majorEastAsia"/>
                <w:color w:val="auto"/>
              </w:rPr>
            </w:pPr>
            <w:r>
              <w:rPr>
                <w:rStyle w:val="Wyrnieniedelikatne"/>
                <w:rFonts w:eastAsiaTheme="majorEastAsia"/>
                <w:color w:val="auto"/>
              </w:rPr>
              <w:t>Tomasz Cieślik</w:t>
            </w:r>
          </w:p>
        </w:tc>
      </w:tr>
      <w:tr w:rsidR="00751F51" w:rsidRPr="001D4759" w14:paraId="7E73BF42" w14:textId="77777777" w:rsidTr="003C167D">
        <w:trPr>
          <w:trHeight w:val="338"/>
        </w:trPr>
        <w:tc>
          <w:tcPr>
            <w:tcW w:w="1809" w:type="dxa"/>
          </w:tcPr>
          <w:p w14:paraId="16DBCE91" w14:textId="77777777" w:rsidR="00751F51" w:rsidRPr="003C167D" w:rsidRDefault="00751F51" w:rsidP="00D552AB">
            <w:pPr>
              <w:ind w:left="142"/>
              <w:rPr>
                <w:rStyle w:val="Wyrnieniedelikatne"/>
                <w:rFonts w:eastAsiaTheme="majorEastAsia"/>
                <w:color w:val="1F497D" w:themeColor="text2"/>
                <w:sz w:val="16"/>
              </w:rPr>
            </w:pPr>
            <w:r w:rsidRPr="003C167D">
              <w:rPr>
                <w:rStyle w:val="Wyrnieniedelikatne"/>
                <w:rFonts w:eastAsiaTheme="majorEastAsia"/>
                <w:color w:val="1F497D" w:themeColor="text2"/>
                <w:sz w:val="16"/>
              </w:rPr>
              <w:t>Status</w:t>
            </w:r>
          </w:p>
        </w:tc>
        <w:tc>
          <w:tcPr>
            <w:tcW w:w="5954" w:type="dxa"/>
            <w:gridSpan w:val="2"/>
          </w:tcPr>
          <w:p w14:paraId="09904355" w14:textId="2CB053F1" w:rsidR="00751F51" w:rsidRPr="003C167D" w:rsidRDefault="00443687" w:rsidP="003C167D">
            <w:pPr>
              <w:rPr>
                <w:rStyle w:val="Wyrnieniedelikatne"/>
                <w:rFonts w:eastAsiaTheme="majorEastAsia"/>
                <w:color w:val="auto"/>
              </w:rPr>
            </w:pPr>
            <w:r>
              <w:rPr>
                <w:rStyle w:val="Wyrnieniedelikatne"/>
                <w:rFonts w:eastAsiaTheme="majorEastAsia"/>
                <w:color w:val="auto"/>
              </w:rPr>
              <w:t>Ukończony</w:t>
            </w:r>
            <w:bookmarkStart w:id="0" w:name="_GoBack"/>
            <w:bookmarkEnd w:id="0"/>
          </w:p>
        </w:tc>
      </w:tr>
      <w:tr w:rsidR="00751F51" w:rsidRPr="001D4759" w14:paraId="72042238" w14:textId="77777777" w:rsidTr="003C167D">
        <w:trPr>
          <w:trHeight w:val="338"/>
        </w:trPr>
        <w:tc>
          <w:tcPr>
            <w:tcW w:w="1809" w:type="dxa"/>
          </w:tcPr>
          <w:p w14:paraId="397D4DB3" w14:textId="77777777" w:rsidR="00751F51" w:rsidRPr="003C167D" w:rsidRDefault="00751F51" w:rsidP="00D552AB">
            <w:pPr>
              <w:ind w:left="142"/>
              <w:rPr>
                <w:rStyle w:val="Wyrnieniedelikatne"/>
                <w:rFonts w:eastAsiaTheme="majorEastAsia"/>
                <w:color w:val="1F497D" w:themeColor="text2"/>
                <w:sz w:val="16"/>
              </w:rPr>
            </w:pPr>
            <w:r w:rsidRPr="003C167D">
              <w:rPr>
                <w:rStyle w:val="Wyrnieniedelikatne"/>
                <w:rFonts w:eastAsiaTheme="majorEastAsia"/>
                <w:color w:val="1F497D" w:themeColor="text2"/>
                <w:sz w:val="16"/>
              </w:rPr>
              <w:t>Plik dokumentu</w:t>
            </w:r>
          </w:p>
        </w:tc>
        <w:tc>
          <w:tcPr>
            <w:tcW w:w="5954" w:type="dxa"/>
            <w:gridSpan w:val="2"/>
          </w:tcPr>
          <w:p w14:paraId="171A9649" w14:textId="53D7D2C2" w:rsidR="00751F51" w:rsidRPr="003C167D" w:rsidRDefault="009F42A2" w:rsidP="003C167D">
            <w:pPr>
              <w:rPr>
                <w:rStyle w:val="Wyrnieniedelikatne"/>
                <w:rFonts w:eastAsiaTheme="majorEastAsia"/>
                <w:color w:val="auto"/>
              </w:rPr>
            </w:pPr>
            <w:r>
              <w:rPr>
                <w:rStyle w:val="Wyrnieniedelikatne"/>
                <w:rFonts w:eastAsiaTheme="majorEastAsia"/>
                <w:color w:val="auto"/>
              </w:rPr>
              <w:fldChar w:fldCharType="begin"/>
            </w:r>
            <w:r>
              <w:rPr>
                <w:rStyle w:val="Wyrnieniedelikatne"/>
                <w:rFonts w:eastAsiaTheme="majorEastAsia"/>
                <w:color w:val="auto"/>
              </w:rPr>
              <w:instrText xml:space="preserve"> FILENAME   \* MERGEFORMAT </w:instrText>
            </w:r>
            <w:r>
              <w:rPr>
                <w:rStyle w:val="Wyrnieniedelikatne"/>
                <w:rFonts w:eastAsiaTheme="majorEastAsia"/>
                <w:color w:val="auto"/>
              </w:rPr>
              <w:fldChar w:fldCharType="separate"/>
            </w:r>
            <w:r w:rsidR="0041729E">
              <w:rPr>
                <w:rStyle w:val="Wyrnieniedelikatne"/>
                <w:rFonts w:eastAsiaTheme="majorEastAsia"/>
                <w:noProof/>
                <w:color w:val="auto"/>
              </w:rPr>
              <w:t xml:space="preserve">projekt - </w:t>
            </w:r>
            <w:r w:rsidR="004127B7">
              <w:rPr>
                <w:rStyle w:val="Wyrnieniedelikatne"/>
                <w:rFonts w:eastAsiaTheme="majorEastAsia"/>
                <w:noProof/>
                <w:color w:val="auto"/>
              </w:rPr>
              <w:t>orzeł czy Reszka</w:t>
            </w:r>
            <w:r w:rsidR="0041729E">
              <w:rPr>
                <w:rStyle w:val="Wyrnieniedelikatne"/>
                <w:rFonts w:eastAsiaTheme="majorEastAsia"/>
                <w:noProof/>
                <w:color w:val="auto"/>
              </w:rPr>
              <w:t>.docx</w:t>
            </w:r>
            <w:r>
              <w:rPr>
                <w:rStyle w:val="Wyrnieniedelikatne"/>
                <w:rFonts w:eastAsiaTheme="majorEastAsia"/>
                <w:color w:val="auto"/>
              </w:rPr>
              <w:fldChar w:fldCharType="end"/>
            </w:r>
          </w:p>
        </w:tc>
      </w:tr>
    </w:tbl>
    <w:p w14:paraId="23A1A4EC" w14:textId="77777777" w:rsidR="00751F51" w:rsidRDefault="00751F51" w:rsidP="00751F51">
      <w:pPr>
        <w:pStyle w:val="Stopka"/>
        <w:tabs>
          <w:tab w:val="clear" w:pos="4536"/>
          <w:tab w:val="clear" w:pos="9072"/>
        </w:tabs>
        <w:jc w:val="right"/>
        <w:rPr>
          <w:rFonts w:ascii="Arial" w:hAnsi="Arial" w:cs="Arial"/>
          <w:b/>
          <w:bCs/>
        </w:rPr>
      </w:pPr>
    </w:p>
    <w:p w14:paraId="0B40BED7" w14:textId="77777777" w:rsidR="00751F51" w:rsidRDefault="00751F51" w:rsidP="00751F51">
      <w:pPr>
        <w:pStyle w:val="Stopka"/>
        <w:tabs>
          <w:tab w:val="clear" w:pos="4536"/>
          <w:tab w:val="clear" w:pos="9072"/>
        </w:tabs>
        <w:jc w:val="right"/>
        <w:rPr>
          <w:rFonts w:ascii="Arial" w:hAnsi="Arial" w:cs="Arial"/>
          <w:b/>
          <w:bCs/>
        </w:rPr>
      </w:pPr>
    </w:p>
    <w:p w14:paraId="4DE5EE0F" w14:textId="77777777" w:rsidR="00751F51" w:rsidRDefault="00751F51" w:rsidP="00751F51">
      <w:pPr>
        <w:pStyle w:val="Stopka"/>
        <w:tabs>
          <w:tab w:val="clear" w:pos="4536"/>
          <w:tab w:val="clear" w:pos="9072"/>
        </w:tabs>
        <w:jc w:val="right"/>
        <w:rPr>
          <w:rFonts w:ascii="Arial" w:hAnsi="Arial" w:cs="Arial"/>
          <w:b/>
          <w:bCs/>
        </w:rPr>
      </w:pPr>
    </w:p>
    <w:p w14:paraId="08EA98E2" w14:textId="77777777" w:rsidR="00751F51" w:rsidRDefault="00751F51" w:rsidP="00751F51">
      <w:pPr>
        <w:pStyle w:val="Stopka"/>
        <w:tabs>
          <w:tab w:val="clear" w:pos="4536"/>
          <w:tab w:val="clear" w:pos="9072"/>
        </w:tabs>
        <w:jc w:val="right"/>
        <w:rPr>
          <w:rFonts w:ascii="Arial" w:hAnsi="Arial" w:cs="Arial"/>
          <w:b/>
          <w:bCs/>
        </w:rPr>
      </w:pPr>
    </w:p>
    <w:p w14:paraId="2AF7CB01" w14:textId="77777777" w:rsidR="00751F51" w:rsidRDefault="00751F51" w:rsidP="00751F51">
      <w:pPr>
        <w:pStyle w:val="Stopka"/>
        <w:tabs>
          <w:tab w:val="clear" w:pos="4536"/>
          <w:tab w:val="clear" w:pos="9072"/>
        </w:tabs>
        <w:jc w:val="right"/>
        <w:rPr>
          <w:rFonts w:ascii="Arial" w:hAnsi="Arial" w:cs="Arial"/>
          <w:b/>
          <w:bCs/>
        </w:rPr>
      </w:pPr>
    </w:p>
    <w:p w14:paraId="7F33A1FA" w14:textId="77777777" w:rsidR="00751F51" w:rsidRDefault="00751F51" w:rsidP="00751F51">
      <w:pPr>
        <w:pStyle w:val="Stopka"/>
        <w:tabs>
          <w:tab w:val="clear" w:pos="4536"/>
          <w:tab w:val="clear" w:pos="9072"/>
        </w:tabs>
        <w:jc w:val="right"/>
        <w:rPr>
          <w:rFonts w:ascii="Arial" w:hAnsi="Arial" w:cs="Arial"/>
          <w:b/>
          <w:bCs/>
        </w:rPr>
      </w:pPr>
    </w:p>
    <w:p w14:paraId="7AD9F1FF" w14:textId="77777777" w:rsidR="00751F51" w:rsidRDefault="00751F51" w:rsidP="00751F51">
      <w:pPr>
        <w:pStyle w:val="Stopka"/>
        <w:tabs>
          <w:tab w:val="clear" w:pos="4536"/>
          <w:tab w:val="clear" w:pos="9072"/>
        </w:tabs>
        <w:jc w:val="right"/>
        <w:rPr>
          <w:rFonts w:ascii="Arial" w:hAnsi="Arial" w:cs="Arial"/>
          <w:b/>
          <w:bCs/>
        </w:rPr>
      </w:pPr>
    </w:p>
    <w:p w14:paraId="1625BF59" w14:textId="77777777" w:rsidR="00751F51" w:rsidRPr="00CF2503" w:rsidRDefault="00751F51" w:rsidP="00751F51">
      <w:pPr>
        <w:pStyle w:val="Stopka"/>
        <w:tabs>
          <w:tab w:val="clear" w:pos="4536"/>
          <w:tab w:val="clear" w:pos="9072"/>
        </w:tabs>
        <w:ind w:left="142"/>
        <w:jc w:val="right"/>
        <w:rPr>
          <w:rFonts w:ascii="Arial" w:hAnsi="Arial" w:cs="Arial"/>
          <w:b/>
          <w:bCs/>
        </w:rPr>
      </w:pPr>
    </w:p>
    <w:p w14:paraId="412A689D" w14:textId="77777777" w:rsidR="00751F51" w:rsidRDefault="00751F51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56"/>
        </w:rPr>
      </w:pPr>
    </w:p>
    <w:p w14:paraId="12FC1A1E" w14:textId="77777777" w:rsidR="00751F51" w:rsidRDefault="00751F51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56"/>
        </w:rPr>
      </w:pPr>
    </w:p>
    <w:p w14:paraId="6C82A486" w14:textId="77777777" w:rsidR="00751F51" w:rsidRDefault="00751F51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56"/>
        </w:rPr>
      </w:pPr>
    </w:p>
    <w:p w14:paraId="6AEE8849" w14:textId="77777777" w:rsidR="00751F51" w:rsidRDefault="00751F51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56"/>
        </w:rPr>
      </w:pPr>
    </w:p>
    <w:p w14:paraId="5BEF5007" w14:textId="77777777" w:rsidR="002F16FD" w:rsidRDefault="002F16FD">
      <w:pPr>
        <w:sectPr w:rsidR="002F16FD" w:rsidSect="00F34D1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849" w:bottom="1440" w:left="1134" w:header="164" w:footer="454" w:gutter="0"/>
          <w:cols w:space="708"/>
          <w:docGrid w:linePitch="360"/>
        </w:sectPr>
      </w:pPr>
    </w:p>
    <w:p w14:paraId="41F679C5" w14:textId="77777777" w:rsidR="00704F24" w:rsidRDefault="00A90B86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21"/>
          <w:szCs w:val="21"/>
        </w:rPr>
        <w:lastRenderedPageBreak/>
        <w:fldChar w:fldCharType="begin"/>
      </w:r>
      <w:r>
        <w:rPr>
          <w:sz w:val="21"/>
          <w:szCs w:val="21"/>
        </w:rPr>
        <w:instrText xml:space="preserve"> TOC \o "1-2" \h \z </w:instrText>
      </w:r>
      <w:r>
        <w:rPr>
          <w:sz w:val="21"/>
          <w:szCs w:val="21"/>
        </w:rPr>
        <w:fldChar w:fldCharType="separate"/>
      </w:r>
      <w:hyperlink w:anchor="_Toc60894000" w:history="1">
        <w:r w:rsidR="00704F24" w:rsidRPr="00015C2C">
          <w:rPr>
            <w:rStyle w:val="Hipercze"/>
            <w:noProof/>
          </w:rPr>
          <w:t>1</w:t>
        </w:r>
        <w:r w:rsidR="00704F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4F24" w:rsidRPr="00015C2C">
          <w:rPr>
            <w:rStyle w:val="Hipercze"/>
            <w:noProof/>
          </w:rPr>
          <w:t>Wymagania</w:t>
        </w:r>
        <w:r w:rsidR="00704F24">
          <w:rPr>
            <w:noProof/>
            <w:webHidden/>
          </w:rPr>
          <w:tab/>
        </w:r>
        <w:r w:rsidR="00704F24">
          <w:rPr>
            <w:noProof/>
            <w:webHidden/>
          </w:rPr>
          <w:fldChar w:fldCharType="begin"/>
        </w:r>
        <w:r w:rsidR="00704F24">
          <w:rPr>
            <w:noProof/>
            <w:webHidden/>
          </w:rPr>
          <w:instrText xml:space="preserve"> PAGEREF _Toc60894000 \h </w:instrText>
        </w:r>
        <w:r w:rsidR="00704F24">
          <w:rPr>
            <w:noProof/>
            <w:webHidden/>
          </w:rPr>
        </w:r>
        <w:r w:rsidR="00704F24">
          <w:rPr>
            <w:noProof/>
            <w:webHidden/>
          </w:rPr>
          <w:fldChar w:fldCharType="separate"/>
        </w:r>
        <w:r w:rsidR="00704F24">
          <w:rPr>
            <w:noProof/>
            <w:webHidden/>
          </w:rPr>
          <w:t>3</w:t>
        </w:r>
        <w:r w:rsidR="00704F24">
          <w:rPr>
            <w:noProof/>
            <w:webHidden/>
          </w:rPr>
          <w:fldChar w:fldCharType="end"/>
        </w:r>
      </w:hyperlink>
    </w:p>
    <w:p w14:paraId="27AA571B" w14:textId="77777777" w:rsidR="00704F24" w:rsidRDefault="00A5440C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0894001" w:history="1">
        <w:r w:rsidR="00704F24" w:rsidRPr="00015C2C">
          <w:rPr>
            <w:rStyle w:val="Hipercze"/>
            <w:noProof/>
          </w:rPr>
          <w:t>2</w:t>
        </w:r>
        <w:r w:rsidR="00704F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4F24" w:rsidRPr="00015C2C">
          <w:rPr>
            <w:rStyle w:val="Hipercze"/>
            <w:noProof/>
          </w:rPr>
          <w:t>Etap 1 – Utworzenie wersji konsolowej programu</w:t>
        </w:r>
        <w:r w:rsidR="00704F24">
          <w:rPr>
            <w:noProof/>
            <w:webHidden/>
          </w:rPr>
          <w:tab/>
        </w:r>
        <w:r w:rsidR="00704F24">
          <w:rPr>
            <w:noProof/>
            <w:webHidden/>
          </w:rPr>
          <w:fldChar w:fldCharType="begin"/>
        </w:r>
        <w:r w:rsidR="00704F24">
          <w:rPr>
            <w:noProof/>
            <w:webHidden/>
          </w:rPr>
          <w:instrText xml:space="preserve"> PAGEREF _Toc60894001 \h </w:instrText>
        </w:r>
        <w:r w:rsidR="00704F24">
          <w:rPr>
            <w:noProof/>
            <w:webHidden/>
          </w:rPr>
        </w:r>
        <w:r w:rsidR="00704F24">
          <w:rPr>
            <w:noProof/>
            <w:webHidden/>
          </w:rPr>
          <w:fldChar w:fldCharType="separate"/>
        </w:r>
        <w:r w:rsidR="00704F24">
          <w:rPr>
            <w:noProof/>
            <w:webHidden/>
          </w:rPr>
          <w:t>4</w:t>
        </w:r>
        <w:r w:rsidR="00704F24">
          <w:rPr>
            <w:noProof/>
            <w:webHidden/>
          </w:rPr>
          <w:fldChar w:fldCharType="end"/>
        </w:r>
      </w:hyperlink>
    </w:p>
    <w:p w14:paraId="4CDC66CC" w14:textId="77777777" w:rsidR="00704F24" w:rsidRDefault="00A5440C">
      <w:pPr>
        <w:pStyle w:val="Spistreci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0894002" w:history="1">
        <w:r w:rsidR="00704F24" w:rsidRPr="00015C2C">
          <w:rPr>
            <w:rStyle w:val="Hipercze"/>
            <w:noProof/>
          </w:rPr>
          <w:t>2.1</w:t>
        </w:r>
        <w:r w:rsidR="00704F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4F24" w:rsidRPr="00015C2C">
          <w:rPr>
            <w:rStyle w:val="Hipercze"/>
            <w:noProof/>
          </w:rPr>
          <w:t>Założenia</w:t>
        </w:r>
        <w:r w:rsidR="00704F24">
          <w:rPr>
            <w:noProof/>
            <w:webHidden/>
          </w:rPr>
          <w:tab/>
        </w:r>
        <w:r w:rsidR="00704F24">
          <w:rPr>
            <w:noProof/>
            <w:webHidden/>
          </w:rPr>
          <w:fldChar w:fldCharType="begin"/>
        </w:r>
        <w:r w:rsidR="00704F24">
          <w:rPr>
            <w:noProof/>
            <w:webHidden/>
          </w:rPr>
          <w:instrText xml:space="preserve"> PAGEREF _Toc60894002 \h </w:instrText>
        </w:r>
        <w:r w:rsidR="00704F24">
          <w:rPr>
            <w:noProof/>
            <w:webHidden/>
          </w:rPr>
        </w:r>
        <w:r w:rsidR="00704F24">
          <w:rPr>
            <w:noProof/>
            <w:webHidden/>
          </w:rPr>
          <w:fldChar w:fldCharType="separate"/>
        </w:r>
        <w:r w:rsidR="00704F24">
          <w:rPr>
            <w:noProof/>
            <w:webHidden/>
          </w:rPr>
          <w:t>4</w:t>
        </w:r>
        <w:r w:rsidR="00704F24">
          <w:rPr>
            <w:noProof/>
            <w:webHidden/>
          </w:rPr>
          <w:fldChar w:fldCharType="end"/>
        </w:r>
      </w:hyperlink>
    </w:p>
    <w:p w14:paraId="3E607E98" w14:textId="77777777" w:rsidR="00704F24" w:rsidRDefault="00A5440C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0894003" w:history="1">
        <w:r w:rsidR="00704F24" w:rsidRPr="00015C2C">
          <w:rPr>
            <w:rStyle w:val="Hipercze"/>
            <w:noProof/>
          </w:rPr>
          <w:t>3</w:t>
        </w:r>
        <w:r w:rsidR="00704F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4F24" w:rsidRPr="00015C2C">
          <w:rPr>
            <w:rStyle w:val="Hipercze"/>
            <w:noProof/>
          </w:rPr>
          <w:t>RZUT MONETĄ</w:t>
        </w:r>
        <w:r w:rsidR="00704F24">
          <w:rPr>
            <w:noProof/>
            <w:webHidden/>
          </w:rPr>
          <w:tab/>
        </w:r>
        <w:r w:rsidR="00704F24">
          <w:rPr>
            <w:noProof/>
            <w:webHidden/>
          </w:rPr>
          <w:fldChar w:fldCharType="begin"/>
        </w:r>
        <w:r w:rsidR="00704F24">
          <w:rPr>
            <w:noProof/>
            <w:webHidden/>
          </w:rPr>
          <w:instrText xml:space="preserve"> PAGEREF _Toc60894003 \h </w:instrText>
        </w:r>
        <w:r w:rsidR="00704F24">
          <w:rPr>
            <w:noProof/>
            <w:webHidden/>
          </w:rPr>
        </w:r>
        <w:r w:rsidR="00704F24">
          <w:rPr>
            <w:noProof/>
            <w:webHidden/>
          </w:rPr>
          <w:fldChar w:fldCharType="separate"/>
        </w:r>
        <w:r w:rsidR="00704F24">
          <w:rPr>
            <w:noProof/>
            <w:webHidden/>
          </w:rPr>
          <w:t>5</w:t>
        </w:r>
        <w:r w:rsidR="00704F24">
          <w:rPr>
            <w:noProof/>
            <w:webHidden/>
          </w:rPr>
          <w:fldChar w:fldCharType="end"/>
        </w:r>
      </w:hyperlink>
    </w:p>
    <w:p w14:paraId="16E568EF" w14:textId="77777777" w:rsidR="00704F24" w:rsidRDefault="00A5440C">
      <w:pPr>
        <w:pStyle w:val="Spistreci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0894004" w:history="1">
        <w:r w:rsidR="00704F24" w:rsidRPr="00015C2C">
          <w:rPr>
            <w:rStyle w:val="Hipercze"/>
            <w:noProof/>
          </w:rPr>
          <w:t>3.1</w:t>
        </w:r>
        <w:r w:rsidR="00704F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4F24" w:rsidRPr="00015C2C">
          <w:rPr>
            <w:rStyle w:val="Hipercze"/>
            <w:noProof/>
          </w:rPr>
          <w:t>Testy Jednostkowe</w:t>
        </w:r>
        <w:r w:rsidR="00704F24">
          <w:rPr>
            <w:noProof/>
            <w:webHidden/>
          </w:rPr>
          <w:tab/>
        </w:r>
        <w:r w:rsidR="00704F24">
          <w:rPr>
            <w:noProof/>
            <w:webHidden/>
          </w:rPr>
          <w:fldChar w:fldCharType="begin"/>
        </w:r>
        <w:r w:rsidR="00704F24">
          <w:rPr>
            <w:noProof/>
            <w:webHidden/>
          </w:rPr>
          <w:instrText xml:space="preserve"> PAGEREF _Toc60894004 \h </w:instrText>
        </w:r>
        <w:r w:rsidR="00704F24">
          <w:rPr>
            <w:noProof/>
            <w:webHidden/>
          </w:rPr>
        </w:r>
        <w:r w:rsidR="00704F24">
          <w:rPr>
            <w:noProof/>
            <w:webHidden/>
          </w:rPr>
          <w:fldChar w:fldCharType="separate"/>
        </w:r>
        <w:r w:rsidR="00704F24">
          <w:rPr>
            <w:noProof/>
            <w:webHidden/>
          </w:rPr>
          <w:t>5</w:t>
        </w:r>
        <w:r w:rsidR="00704F24">
          <w:rPr>
            <w:noProof/>
            <w:webHidden/>
          </w:rPr>
          <w:fldChar w:fldCharType="end"/>
        </w:r>
      </w:hyperlink>
    </w:p>
    <w:p w14:paraId="79F758E2" w14:textId="77777777" w:rsidR="00704F24" w:rsidRDefault="00A5440C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0894005" w:history="1">
        <w:r w:rsidR="00704F24" w:rsidRPr="00015C2C">
          <w:rPr>
            <w:rStyle w:val="Hipercze"/>
            <w:noProof/>
          </w:rPr>
          <w:t>4</w:t>
        </w:r>
        <w:r w:rsidR="00704F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4F24" w:rsidRPr="00015C2C">
          <w:rPr>
            <w:rStyle w:val="Hipercze"/>
            <w:noProof/>
          </w:rPr>
          <w:t>Etap 3 – Utworzenie aplikacji z interfejsem graficznym</w:t>
        </w:r>
        <w:r w:rsidR="00704F24">
          <w:rPr>
            <w:noProof/>
            <w:webHidden/>
          </w:rPr>
          <w:tab/>
        </w:r>
        <w:r w:rsidR="00704F24">
          <w:rPr>
            <w:noProof/>
            <w:webHidden/>
          </w:rPr>
          <w:fldChar w:fldCharType="begin"/>
        </w:r>
        <w:r w:rsidR="00704F24">
          <w:rPr>
            <w:noProof/>
            <w:webHidden/>
          </w:rPr>
          <w:instrText xml:space="preserve"> PAGEREF _Toc60894005 \h </w:instrText>
        </w:r>
        <w:r w:rsidR="00704F24">
          <w:rPr>
            <w:noProof/>
            <w:webHidden/>
          </w:rPr>
        </w:r>
        <w:r w:rsidR="00704F24">
          <w:rPr>
            <w:noProof/>
            <w:webHidden/>
          </w:rPr>
          <w:fldChar w:fldCharType="separate"/>
        </w:r>
        <w:r w:rsidR="00704F24">
          <w:rPr>
            <w:noProof/>
            <w:webHidden/>
          </w:rPr>
          <w:t>6</w:t>
        </w:r>
        <w:r w:rsidR="00704F24">
          <w:rPr>
            <w:noProof/>
            <w:webHidden/>
          </w:rPr>
          <w:fldChar w:fldCharType="end"/>
        </w:r>
      </w:hyperlink>
    </w:p>
    <w:p w14:paraId="2119E1EC" w14:textId="77777777" w:rsidR="00704F24" w:rsidRDefault="00A5440C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0894006" w:history="1">
        <w:r w:rsidR="00704F24" w:rsidRPr="00015C2C">
          <w:rPr>
            <w:rStyle w:val="Hipercze"/>
            <w:noProof/>
          </w:rPr>
          <w:t>5</w:t>
        </w:r>
        <w:r w:rsidR="00704F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4F24" w:rsidRPr="00015C2C">
          <w:rPr>
            <w:rStyle w:val="Hipercze"/>
            <w:noProof/>
          </w:rPr>
          <w:t>Etap 4 – Dodatkowe prace</w:t>
        </w:r>
        <w:r w:rsidR="00704F24">
          <w:rPr>
            <w:noProof/>
            <w:webHidden/>
          </w:rPr>
          <w:tab/>
        </w:r>
        <w:r w:rsidR="00704F24">
          <w:rPr>
            <w:noProof/>
            <w:webHidden/>
          </w:rPr>
          <w:fldChar w:fldCharType="begin"/>
        </w:r>
        <w:r w:rsidR="00704F24">
          <w:rPr>
            <w:noProof/>
            <w:webHidden/>
          </w:rPr>
          <w:instrText xml:space="preserve"> PAGEREF _Toc60894006 \h </w:instrText>
        </w:r>
        <w:r w:rsidR="00704F24">
          <w:rPr>
            <w:noProof/>
            <w:webHidden/>
          </w:rPr>
        </w:r>
        <w:r w:rsidR="00704F24">
          <w:rPr>
            <w:noProof/>
            <w:webHidden/>
          </w:rPr>
          <w:fldChar w:fldCharType="separate"/>
        </w:r>
        <w:r w:rsidR="00704F24">
          <w:rPr>
            <w:noProof/>
            <w:webHidden/>
          </w:rPr>
          <w:t>7</w:t>
        </w:r>
        <w:r w:rsidR="00704F24">
          <w:rPr>
            <w:noProof/>
            <w:webHidden/>
          </w:rPr>
          <w:fldChar w:fldCharType="end"/>
        </w:r>
      </w:hyperlink>
    </w:p>
    <w:p w14:paraId="78FCCC1C" w14:textId="77777777" w:rsidR="00704F24" w:rsidRDefault="00A5440C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0894007" w:history="1">
        <w:r w:rsidR="00704F24" w:rsidRPr="00015C2C">
          <w:rPr>
            <w:rStyle w:val="Hipercze"/>
            <w:noProof/>
          </w:rPr>
          <w:t>6</w:t>
        </w:r>
        <w:r w:rsidR="00704F24">
          <w:rPr>
            <w:noProof/>
            <w:webHidden/>
          </w:rPr>
          <w:tab/>
        </w:r>
        <w:r w:rsidR="00704F24">
          <w:rPr>
            <w:noProof/>
            <w:webHidden/>
          </w:rPr>
          <w:fldChar w:fldCharType="begin"/>
        </w:r>
        <w:r w:rsidR="00704F24">
          <w:rPr>
            <w:noProof/>
            <w:webHidden/>
          </w:rPr>
          <w:instrText xml:space="preserve"> PAGEREF _Toc60894007 \h </w:instrText>
        </w:r>
        <w:r w:rsidR="00704F24">
          <w:rPr>
            <w:noProof/>
            <w:webHidden/>
          </w:rPr>
        </w:r>
        <w:r w:rsidR="00704F24">
          <w:rPr>
            <w:noProof/>
            <w:webHidden/>
          </w:rPr>
          <w:fldChar w:fldCharType="separate"/>
        </w:r>
        <w:r w:rsidR="00704F24">
          <w:rPr>
            <w:noProof/>
            <w:webHidden/>
          </w:rPr>
          <w:t>8</w:t>
        </w:r>
        <w:r w:rsidR="00704F24">
          <w:rPr>
            <w:noProof/>
            <w:webHidden/>
          </w:rPr>
          <w:fldChar w:fldCharType="end"/>
        </w:r>
      </w:hyperlink>
    </w:p>
    <w:p w14:paraId="152F42EA" w14:textId="77777777" w:rsidR="00704F24" w:rsidRDefault="00A5440C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0894008" w:history="1">
        <w:r w:rsidR="00704F24" w:rsidRPr="00015C2C">
          <w:rPr>
            <w:rStyle w:val="Hipercze"/>
            <w:noProof/>
          </w:rPr>
          <w:t>7</w:t>
        </w:r>
        <w:r w:rsidR="00704F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4F24" w:rsidRPr="00015C2C">
          <w:rPr>
            <w:rStyle w:val="Hipercze"/>
            <w:noProof/>
          </w:rPr>
          <w:t>Instalacja – Wdrożenie</w:t>
        </w:r>
        <w:r w:rsidR="00704F24">
          <w:rPr>
            <w:noProof/>
            <w:webHidden/>
          </w:rPr>
          <w:tab/>
        </w:r>
        <w:r w:rsidR="00704F24">
          <w:rPr>
            <w:noProof/>
            <w:webHidden/>
          </w:rPr>
          <w:fldChar w:fldCharType="begin"/>
        </w:r>
        <w:r w:rsidR="00704F24">
          <w:rPr>
            <w:noProof/>
            <w:webHidden/>
          </w:rPr>
          <w:instrText xml:space="preserve"> PAGEREF _Toc60894008 \h </w:instrText>
        </w:r>
        <w:r w:rsidR="00704F24">
          <w:rPr>
            <w:noProof/>
            <w:webHidden/>
          </w:rPr>
        </w:r>
        <w:r w:rsidR="00704F24">
          <w:rPr>
            <w:noProof/>
            <w:webHidden/>
          </w:rPr>
          <w:fldChar w:fldCharType="separate"/>
        </w:r>
        <w:r w:rsidR="00704F24">
          <w:rPr>
            <w:noProof/>
            <w:webHidden/>
          </w:rPr>
          <w:t>9</w:t>
        </w:r>
        <w:r w:rsidR="00704F24">
          <w:rPr>
            <w:noProof/>
            <w:webHidden/>
          </w:rPr>
          <w:fldChar w:fldCharType="end"/>
        </w:r>
      </w:hyperlink>
    </w:p>
    <w:p w14:paraId="5126BE7C" w14:textId="77777777" w:rsidR="00704F24" w:rsidRDefault="00A5440C">
      <w:pPr>
        <w:pStyle w:val="Spistreci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0894009" w:history="1">
        <w:r w:rsidR="00704F24" w:rsidRPr="00015C2C">
          <w:rPr>
            <w:rStyle w:val="Hipercze"/>
            <w:noProof/>
          </w:rPr>
          <w:t>7.1</w:t>
        </w:r>
        <w:r w:rsidR="00704F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4F24" w:rsidRPr="00015C2C">
          <w:rPr>
            <w:rStyle w:val="Hipercze"/>
            <w:noProof/>
          </w:rPr>
          <w:t>Udostępnienie programu na Github.com</w:t>
        </w:r>
        <w:r w:rsidR="00704F24">
          <w:rPr>
            <w:noProof/>
            <w:webHidden/>
          </w:rPr>
          <w:tab/>
        </w:r>
        <w:r w:rsidR="00704F24">
          <w:rPr>
            <w:noProof/>
            <w:webHidden/>
          </w:rPr>
          <w:fldChar w:fldCharType="begin"/>
        </w:r>
        <w:r w:rsidR="00704F24">
          <w:rPr>
            <w:noProof/>
            <w:webHidden/>
          </w:rPr>
          <w:instrText xml:space="preserve"> PAGEREF _Toc60894009 \h </w:instrText>
        </w:r>
        <w:r w:rsidR="00704F24">
          <w:rPr>
            <w:noProof/>
            <w:webHidden/>
          </w:rPr>
        </w:r>
        <w:r w:rsidR="00704F24">
          <w:rPr>
            <w:noProof/>
            <w:webHidden/>
          </w:rPr>
          <w:fldChar w:fldCharType="separate"/>
        </w:r>
        <w:r w:rsidR="00704F24">
          <w:rPr>
            <w:noProof/>
            <w:webHidden/>
          </w:rPr>
          <w:t>9</w:t>
        </w:r>
        <w:r w:rsidR="00704F24">
          <w:rPr>
            <w:noProof/>
            <w:webHidden/>
          </w:rPr>
          <w:fldChar w:fldCharType="end"/>
        </w:r>
      </w:hyperlink>
    </w:p>
    <w:p w14:paraId="108C514C" w14:textId="144A11FE" w:rsidR="00F069A4" w:rsidRDefault="00A90B86" w:rsidP="00CF253B">
      <w:pPr>
        <w:pStyle w:val="BIELbit-wyliczanka"/>
        <w:numPr>
          <w:ilvl w:val="0"/>
          <w:numId w:val="0"/>
        </w:numPr>
        <w:rPr>
          <w:sz w:val="21"/>
          <w:szCs w:val="21"/>
        </w:rPr>
      </w:pPr>
      <w:r>
        <w:rPr>
          <w:sz w:val="21"/>
          <w:szCs w:val="21"/>
        </w:rPr>
        <w:fldChar w:fldCharType="end"/>
      </w:r>
    </w:p>
    <w:p w14:paraId="72177A44" w14:textId="483E4F7F" w:rsidR="00360731" w:rsidRDefault="00360731" w:rsidP="00360731">
      <w:pPr>
        <w:pStyle w:val="Nagwek1"/>
      </w:pPr>
      <w:bookmarkStart w:id="1" w:name="_Toc28715878"/>
      <w:bookmarkStart w:id="2" w:name="_Toc60894000"/>
      <w:r w:rsidRPr="00E84366">
        <w:lastRenderedPageBreak/>
        <w:t>Wymagania</w:t>
      </w:r>
      <w:bookmarkEnd w:id="1"/>
      <w:bookmarkEnd w:id="2"/>
      <w:r w:rsidRPr="00E84366">
        <w:t xml:space="preserve"> </w:t>
      </w:r>
    </w:p>
    <w:p w14:paraId="197C93C8" w14:textId="5B3E0E8F" w:rsidR="004127B7" w:rsidRDefault="004127B7" w:rsidP="004127B7"/>
    <w:p w14:paraId="76C178E9" w14:textId="7748713C" w:rsidR="004127B7" w:rsidRPr="008851F7" w:rsidRDefault="004127B7" w:rsidP="004127B7">
      <w:pPr>
        <w:rPr>
          <w:sz w:val="21"/>
          <w:szCs w:val="21"/>
        </w:rPr>
      </w:pPr>
    </w:p>
    <w:p w14:paraId="414D880E" w14:textId="40E90DD1" w:rsidR="004127B7" w:rsidRPr="008851F7" w:rsidRDefault="004127B7" w:rsidP="004127B7">
      <w:pPr>
        <w:pStyle w:val="Akapitzlist"/>
        <w:numPr>
          <w:ilvl w:val="0"/>
          <w:numId w:val="3"/>
        </w:numPr>
        <w:rPr>
          <w:sz w:val="21"/>
          <w:szCs w:val="21"/>
        </w:rPr>
      </w:pPr>
      <w:r w:rsidRPr="008851F7">
        <w:rPr>
          <w:sz w:val="21"/>
          <w:szCs w:val="21"/>
        </w:rPr>
        <w:t>Utworzenie programu mającego symulować rzut monetą</w:t>
      </w:r>
      <w:r w:rsidR="008851F7" w:rsidRPr="008851F7">
        <w:rPr>
          <w:sz w:val="21"/>
          <w:szCs w:val="21"/>
        </w:rPr>
        <w:t>.</w:t>
      </w:r>
    </w:p>
    <w:p w14:paraId="1F24F692" w14:textId="6158C972" w:rsidR="004127B7" w:rsidRDefault="004127B7" w:rsidP="004A58CD">
      <w:pPr>
        <w:numPr>
          <w:ilvl w:val="0"/>
          <w:numId w:val="3"/>
        </w:numPr>
        <w:spacing w:after="120" w:line="288" w:lineRule="auto"/>
        <w:contextualSpacing/>
        <w:jc w:val="both"/>
        <w:rPr>
          <w:rFonts w:cs="Arial"/>
          <w:color w:val="0D0D0D" w:themeColor="text1" w:themeTint="F2"/>
          <w:sz w:val="21"/>
          <w:szCs w:val="21"/>
        </w:rPr>
      </w:pPr>
      <w:r>
        <w:rPr>
          <w:rFonts w:cs="Arial"/>
          <w:color w:val="0D0D0D" w:themeColor="text1" w:themeTint="F2"/>
          <w:sz w:val="21"/>
          <w:szCs w:val="21"/>
        </w:rPr>
        <w:t>Program ma być stworzony w wersji konsolowej oraz w wersji okienkowej.</w:t>
      </w:r>
    </w:p>
    <w:p w14:paraId="26350890" w14:textId="6FB80121" w:rsidR="004A58CD" w:rsidRDefault="004A58CD" w:rsidP="004A58CD">
      <w:pPr>
        <w:numPr>
          <w:ilvl w:val="0"/>
          <w:numId w:val="3"/>
        </w:numPr>
        <w:spacing w:after="120" w:line="288" w:lineRule="auto"/>
        <w:contextualSpacing/>
        <w:jc w:val="both"/>
        <w:rPr>
          <w:rFonts w:cs="Arial"/>
          <w:color w:val="0D0D0D" w:themeColor="text1" w:themeTint="F2"/>
          <w:sz w:val="21"/>
          <w:szCs w:val="21"/>
        </w:rPr>
      </w:pPr>
      <w:r>
        <w:rPr>
          <w:rFonts w:cs="Arial"/>
          <w:color w:val="0D0D0D" w:themeColor="text1" w:themeTint="F2"/>
          <w:sz w:val="21"/>
          <w:szCs w:val="21"/>
        </w:rPr>
        <w:t>Użytkownik decyduje ile monet jednocześnie bierze udział w losowaniu</w:t>
      </w:r>
      <w:r w:rsidR="0032684A">
        <w:rPr>
          <w:rFonts w:cs="Arial"/>
          <w:color w:val="0D0D0D" w:themeColor="text1" w:themeTint="F2"/>
          <w:sz w:val="21"/>
          <w:szCs w:val="21"/>
        </w:rPr>
        <w:t xml:space="preserve"> – </w:t>
      </w:r>
      <w:r w:rsidR="0032684A" w:rsidRPr="0032684A">
        <w:rPr>
          <w:rFonts w:cs="Arial"/>
          <w:b/>
          <w:color w:val="0D0D0D" w:themeColor="text1" w:themeTint="F2"/>
          <w:sz w:val="21"/>
          <w:szCs w:val="21"/>
        </w:rPr>
        <w:t>maksymalnie 5</w:t>
      </w:r>
      <w:r w:rsidR="008851F7" w:rsidRPr="0032684A">
        <w:rPr>
          <w:rFonts w:cs="Arial"/>
          <w:b/>
          <w:color w:val="0D0D0D" w:themeColor="text1" w:themeTint="F2"/>
          <w:sz w:val="21"/>
          <w:szCs w:val="21"/>
        </w:rPr>
        <w:t>.</w:t>
      </w:r>
    </w:p>
    <w:p w14:paraId="35BCDEE0" w14:textId="40BEC9CA" w:rsidR="004A58CD" w:rsidRPr="004A58CD" w:rsidRDefault="004A58CD" w:rsidP="004A58CD">
      <w:pPr>
        <w:numPr>
          <w:ilvl w:val="0"/>
          <w:numId w:val="3"/>
        </w:numPr>
        <w:spacing w:after="120" w:line="288" w:lineRule="auto"/>
        <w:contextualSpacing/>
        <w:jc w:val="both"/>
        <w:rPr>
          <w:rFonts w:cs="Arial"/>
          <w:color w:val="0D0D0D" w:themeColor="text1" w:themeTint="F2"/>
          <w:sz w:val="21"/>
          <w:szCs w:val="21"/>
        </w:rPr>
      </w:pPr>
      <w:r>
        <w:rPr>
          <w:rFonts w:cs="Arial"/>
          <w:color w:val="0D0D0D" w:themeColor="text1" w:themeTint="F2"/>
          <w:sz w:val="21"/>
          <w:szCs w:val="21"/>
        </w:rPr>
        <w:t>Użytkownik może zmienić nazwę awersu i rewersu monety</w:t>
      </w:r>
      <w:r w:rsidR="008851F7">
        <w:rPr>
          <w:rFonts w:cs="Arial"/>
          <w:color w:val="0D0D0D" w:themeColor="text1" w:themeTint="F2"/>
          <w:sz w:val="21"/>
          <w:szCs w:val="21"/>
        </w:rPr>
        <w:t>.</w:t>
      </w:r>
    </w:p>
    <w:p w14:paraId="160D78D5" w14:textId="77777777" w:rsidR="00B7161B" w:rsidRDefault="00B7161B" w:rsidP="00B7161B">
      <w:pPr>
        <w:pStyle w:val="BIELbit-wyliczanka"/>
        <w:numPr>
          <w:ilvl w:val="0"/>
          <w:numId w:val="0"/>
        </w:numPr>
        <w:spacing w:after="60"/>
        <w:ind w:left="714"/>
        <w:rPr>
          <w:sz w:val="21"/>
          <w:szCs w:val="21"/>
        </w:rPr>
      </w:pPr>
    </w:p>
    <w:p w14:paraId="1DE15188" w14:textId="1FA054CB" w:rsidR="00E84366" w:rsidRDefault="00A67DBD" w:rsidP="00A67DBD">
      <w:pPr>
        <w:pStyle w:val="Nagwek1"/>
      </w:pPr>
      <w:bookmarkStart w:id="3" w:name="_Ref41393463"/>
      <w:bookmarkStart w:id="4" w:name="_Toc60894001"/>
      <w:r>
        <w:lastRenderedPageBreak/>
        <w:t xml:space="preserve">Etap 1 </w:t>
      </w:r>
      <w:r w:rsidR="004B735A">
        <w:t>–</w:t>
      </w:r>
      <w:r>
        <w:t xml:space="preserve"> </w:t>
      </w:r>
      <w:bookmarkEnd w:id="3"/>
      <w:r w:rsidR="00094C46">
        <w:t>Utworzenie w</w:t>
      </w:r>
      <w:r w:rsidR="004B735A">
        <w:t>ersj</w:t>
      </w:r>
      <w:r w:rsidR="00094C46">
        <w:t>i</w:t>
      </w:r>
      <w:r w:rsidR="004B735A">
        <w:t xml:space="preserve"> konsolow</w:t>
      </w:r>
      <w:r w:rsidR="00094C46">
        <w:t>ej</w:t>
      </w:r>
      <w:r w:rsidR="004B735A">
        <w:t xml:space="preserve"> programu</w:t>
      </w:r>
      <w:bookmarkEnd w:id="4"/>
    </w:p>
    <w:p w14:paraId="68019330" w14:textId="33AA2334" w:rsidR="00360731" w:rsidRDefault="00360731" w:rsidP="00360731">
      <w:pPr>
        <w:pStyle w:val="Nagwek2"/>
        <w:ind w:left="576"/>
      </w:pPr>
      <w:bookmarkStart w:id="5" w:name="_Toc60894002"/>
      <w:bookmarkStart w:id="6" w:name="_Toc28715880"/>
      <w:r w:rsidRPr="00360731">
        <w:t>Założenia</w:t>
      </w:r>
      <w:bookmarkEnd w:id="5"/>
    </w:p>
    <w:p w14:paraId="21155FA1" w14:textId="77777777" w:rsidR="00FB6993" w:rsidRPr="00FB6993" w:rsidRDefault="00FB6993" w:rsidP="00FB6993"/>
    <w:p w14:paraId="36A7A335" w14:textId="126FEE1E" w:rsidR="004B735A" w:rsidRPr="008D461A" w:rsidRDefault="004B735A" w:rsidP="004B735A">
      <w:pPr>
        <w:pStyle w:val="Akapitzlist"/>
        <w:numPr>
          <w:ilvl w:val="0"/>
          <w:numId w:val="5"/>
        </w:numPr>
      </w:pPr>
      <w:r>
        <w:t xml:space="preserve">Program ma być wykonany przy wykorzystaniu </w:t>
      </w:r>
      <w:r w:rsidRPr="00EF3750">
        <w:rPr>
          <w:b/>
        </w:rPr>
        <w:t>C#</w:t>
      </w:r>
      <w:r w:rsidR="0032684A">
        <w:t xml:space="preserve"> technologii </w:t>
      </w:r>
      <w:r w:rsidR="0032684A" w:rsidRPr="0032684A">
        <w:rPr>
          <w:b/>
        </w:rPr>
        <w:t>.</w:t>
      </w:r>
      <w:r w:rsidR="0032684A">
        <w:rPr>
          <w:b/>
        </w:rPr>
        <w:t>N</w:t>
      </w:r>
      <w:r w:rsidR="0032684A" w:rsidRPr="0032684A">
        <w:rPr>
          <w:b/>
        </w:rPr>
        <w:t>et Framework</w:t>
      </w:r>
    </w:p>
    <w:p w14:paraId="2A4FE954" w14:textId="632042A2" w:rsidR="00EF3750" w:rsidRDefault="00EF3750" w:rsidP="00EF3750">
      <w:pPr>
        <w:pStyle w:val="Akapitzlist"/>
        <w:numPr>
          <w:ilvl w:val="0"/>
          <w:numId w:val="5"/>
        </w:numPr>
      </w:pPr>
      <w:r>
        <w:t>Po uruchomieniu programu pojawia się pytanie „</w:t>
      </w:r>
      <w:r w:rsidRPr="00675C5B">
        <w:rPr>
          <w:i/>
          <w:color w:val="808080" w:themeColor="background1" w:themeShade="80"/>
        </w:rPr>
        <w:t>Ile monet?</w:t>
      </w:r>
      <w:r w:rsidRPr="00675C5B">
        <w:rPr>
          <w:color w:val="808080" w:themeColor="background1" w:themeShade="80"/>
        </w:rPr>
        <w:t xml:space="preserve"> </w:t>
      </w:r>
      <w:r w:rsidRPr="00675C5B">
        <w:rPr>
          <w:i/>
          <w:color w:val="808080" w:themeColor="background1" w:themeShade="80"/>
        </w:rPr>
        <w:t>– wpisz liczbę w przedziale od 1 do 5”</w:t>
      </w:r>
      <w:r w:rsidR="00FB6993">
        <w:rPr>
          <w:i/>
          <w:color w:val="808080" w:themeColor="background1" w:themeShade="80"/>
        </w:rPr>
        <w:t>.</w:t>
      </w:r>
      <w:r>
        <w:tab/>
      </w:r>
    </w:p>
    <w:p w14:paraId="0471DA53" w14:textId="7549E1C4" w:rsidR="00EF3750" w:rsidRDefault="00EF3750" w:rsidP="00EF3750">
      <w:pPr>
        <w:pStyle w:val="Akapitzlist"/>
        <w:numPr>
          <w:ilvl w:val="0"/>
          <w:numId w:val="26"/>
        </w:numPr>
      </w:pPr>
      <w:r>
        <w:t>W przypadku braku wpisania liczby program automatycznie ma wylosować jedną monetę,</w:t>
      </w:r>
    </w:p>
    <w:p w14:paraId="1690AC07" w14:textId="026D4280" w:rsidR="00675C5B" w:rsidRPr="00675C5B" w:rsidRDefault="00EF3750" w:rsidP="00EF3750">
      <w:pPr>
        <w:pStyle w:val="Akapitzlist"/>
        <w:numPr>
          <w:ilvl w:val="0"/>
          <w:numId w:val="26"/>
        </w:numPr>
        <w:rPr>
          <w:color w:val="808080" w:themeColor="background1" w:themeShade="80"/>
        </w:rPr>
      </w:pPr>
      <w:r>
        <w:t>W przypadku wpisania liczby/ znaku spoza zdefiniowanego zakresu  pojawia się komunikat</w:t>
      </w:r>
      <w:r w:rsidR="00675C5B">
        <w:t xml:space="preserve">: </w:t>
      </w:r>
    </w:p>
    <w:p w14:paraId="1571D34C" w14:textId="349CD9A7" w:rsidR="00EF3750" w:rsidRDefault="00675C5B" w:rsidP="00675C5B">
      <w:pPr>
        <w:pStyle w:val="Akapitzlist"/>
        <w:numPr>
          <w:ilvl w:val="1"/>
          <w:numId w:val="26"/>
        </w:numPr>
        <w:rPr>
          <w:color w:val="808080" w:themeColor="background1" w:themeShade="80"/>
        </w:rPr>
      </w:pPr>
      <w:r w:rsidRPr="00675C5B">
        <w:rPr>
          <w:color w:val="808080" w:themeColor="background1" w:themeShade="80"/>
        </w:rPr>
        <w:t>„Podano błędną wartość wpisz liczbę w przedziale od 1 do 5”.</w:t>
      </w:r>
    </w:p>
    <w:p w14:paraId="0056BB82" w14:textId="1EDCDD71" w:rsidR="00675C5B" w:rsidRDefault="00675C5B" w:rsidP="00675C5B">
      <w:pPr>
        <w:pStyle w:val="Akapitzlist"/>
        <w:numPr>
          <w:ilvl w:val="0"/>
          <w:numId w:val="5"/>
        </w:numPr>
      </w:pPr>
      <w:r>
        <w:t>Wynik</w:t>
      </w:r>
      <w:r w:rsidR="00FB6993">
        <w:t>i</w:t>
      </w:r>
      <w:r>
        <w:t xml:space="preserve"> losowania ma</w:t>
      </w:r>
      <w:r w:rsidR="00FB6993">
        <w:t>ją</w:t>
      </w:r>
      <w:r>
        <w:t xml:space="preserve"> </w:t>
      </w:r>
      <w:r w:rsidR="00FB6993">
        <w:t>zostać przedstawione w następujący sposób: (poniżej opisano strukturę poszczególnych wierszy)</w:t>
      </w:r>
      <w:r>
        <w:t>:</w:t>
      </w:r>
    </w:p>
    <w:p w14:paraId="0BFC9174" w14:textId="77777777" w:rsidR="00FB6993" w:rsidRDefault="00FB6993" w:rsidP="00FB6993">
      <w:pPr>
        <w:pStyle w:val="Akapitzlist"/>
        <w:ind w:left="360"/>
      </w:pPr>
    </w:p>
    <w:p w14:paraId="1D089AB8" w14:textId="77777777" w:rsidR="00FB6993" w:rsidRPr="00FB6993" w:rsidRDefault="00FB6993" w:rsidP="00FB6993">
      <w:pPr>
        <w:pStyle w:val="Akapitzlist"/>
        <w:numPr>
          <w:ilvl w:val="2"/>
          <w:numId w:val="5"/>
        </w:numPr>
        <w:rPr>
          <w:i/>
          <w:color w:val="808080" w:themeColor="background1" w:themeShade="80"/>
        </w:rPr>
      </w:pPr>
      <w:r w:rsidRPr="00FB6993">
        <w:rPr>
          <w:i/>
          <w:color w:val="808080" w:themeColor="background1" w:themeShade="80"/>
        </w:rPr>
        <w:t>Wylosowano</w:t>
      </w:r>
      <w:r w:rsidR="00675C5B" w:rsidRPr="00FB6993">
        <w:rPr>
          <w:i/>
          <w:color w:val="808080" w:themeColor="background1" w:themeShade="80"/>
        </w:rPr>
        <w:t xml:space="preserve">: </w:t>
      </w:r>
      <w:r w:rsidRPr="00FB6993">
        <w:rPr>
          <w:i/>
          <w:color w:val="808080" w:themeColor="background1" w:themeShade="80"/>
        </w:rPr>
        <w:t>(pojawia się szczegółowa informacja o wyniku losowania np.: ORZEŁ – RESZKA – ORZEŁ --</w:t>
      </w:r>
      <w:proofErr w:type="spellStart"/>
      <w:r w:rsidRPr="00FB6993">
        <w:rPr>
          <w:i/>
          <w:color w:val="808080" w:themeColor="background1" w:themeShade="80"/>
        </w:rPr>
        <w:t>ORZEŁ</w:t>
      </w:r>
      <w:proofErr w:type="spellEnd"/>
      <w:r w:rsidRPr="00FB6993">
        <w:rPr>
          <w:i/>
          <w:color w:val="808080" w:themeColor="background1" w:themeShade="80"/>
        </w:rPr>
        <w:t xml:space="preserve"> </w:t>
      </w:r>
    </w:p>
    <w:p w14:paraId="3C1E8EE4" w14:textId="075A1320" w:rsidR="00FB6993" w:rsidRPr="00FB6993" w:rsidRDefault="00675C5B" w:rsidP="00FB6993">
      <w:pPr>
        <w:pStyle w:val="Akapitzlist"/>
        <w:numPr>
          <w:ilvl w:val="2"/>
          <w:numId w:val="5"/>
        </w:numPr>
        <w:rPr>
          <w:i/>
          <w:color w:val="808080" w:themeColor="background1" w:themeShade="80"/>
        </w:rPr>
      </w:pPr>
      <w:r w:rsidRPr="00FB6993">
        <w:rPr>
          <w:i/>
          <w:color w:val="808080" w:themeColor="background1" w:themeShade="80"/>
        </w:rPr>
        <w:t>O</w:t>
      </w:r>
      <w:r w:rsidR="00AA007E">
        <w:rPr>
          <w:i/>
          <w:color w:val="808080" w:themeColor="background1" w:themeShade="80"/>
        </w:rPr>
        <w:t>RZEŁ</w:t>
      </w:r>
      <w:r w:rsidR="00D55C6B">
        <w:rPr>
          <w:i/>
          <w:color w:val="808080" w:themeColor="background1" w:themeShade="80"/>
        </w:rPr>
        <w:t xml:space="preserve"> – Z </w:t>
      </w:r>
      <w:r w:rsidR="00FB6993">
        <w:rPr>
          <w:i/>
          <w:color w:val="808080" w:themeColor="background1" w:themeShade="80"/>
        </w:rPr>
        <w:t>,</w:t>
      </w:r>
    </w:p>
    <w:p w14:paraId="4F1CF544" w14:textId="60E845DE" w:rsidR="00FB6993" w:rsidRDefault="00675C5B" w:rsidP="00FB6993">
      <w:pPr>
        <w:pStyle w:val="Akapitzlist"/>
        <w:numPr>
          <w:ilvl w:val="2"/>
          <w:numId w:val="5"/>
        </w:numPr>
        <w:rPr>
          <w:i/>
          <w:color w:val="808080" w:themeColor="background1" w:themeShade="80"/>
        </w:rPr>
      </w:pPr>
      <w:r w:rsidRPr="00FB6993">
        <w:rPr>
          <w:i/>
          <w:color w:val="808080" w:themeColor="background1" w:themeShade="80"/>
        </w:rPr>
        <w:t>R</w:t>
      </w:r>
      <w:r w:rsidR="00AA007E">
        <w:rPr>
          <w:i/>
          <w:color w:val="808080" w:themeColor="background1" w:themeShade="80"/>
        </w:rPr>
        <w:t>ESZKA</w:t>
      </w:r>
      <w:r w:rsidR="00FB6993">
        <w:rPr>
          <w:i/>
          <w:color w:val="808080" w:themeColor="background1" w:themeShade="80"/>
        </w:rPr>
        <w:t xml:space="preserve"> </w:t>
      </w:r>
      <w:r w:rsidR="00D55C6B">
        <w:rPr>
          <w:i/>
          <w:color w:val="808080" w:themeColor="background1" w:themeShade="80"/>
        </w:rPr>
        <w:t>– Y</w:t>
      </w:r>
      <w:r w:rsidRPr="00FB6993">
        <w:rPr>
          <w:i/>
          <w:color w:val="808080" w:themeColor="background1" w:themeShade="80"/>
        </w:rPr>
        <w:t xml:space="preserve"> </w:t>
      </w:r>
      <w:r w:rsidR="00FB6993">
        <w:rPr>
          <w:i/>
          <w:color w:val="808080" w:themeColor="background1" w:themeShade="80"/>
        </w:rPr>
        <w:t>.</w:t>
      </w:r>
    </w:p>
    <w:p w14:paraId="255B88E9" w14:textId="77777777" w:rsidR="00FB6993" w:rsidRDefault="00FB6993" w:rsidP="00FB6993">
      <w:pPr>
        <w:pStyle w:val="Akapitzlist"/>
        <w:numPr>
          <w:ilvl w:val="0"/>
          <w:numId w:val="5"/>
        </w:numPr>
      </w:pPr>
      <w:r>
        <w:t>Program ma być zapętlony:</w:t>
      </w:r>
    </w:p>
    <w:p w14:paraId="43A02118" w14:textId="77777777" w:rsidR="00FB6993" w:rsidRDefault="00FB6993" w:rsidP="00FB6993">
      <w:pPr>
        <w:pStyle w:val="Akapitzlist"/>
        <w:numPr>
          <w:ilvl w:val="0"/>
          <w:numId w:val="25"/>
        </w:numPr>
      </w:pPr>
      <w:r>
        <w:t>Po jego wykonaniu użytkownikowi wyświetla się następujące pytanie:</w:t>
      </w:r>
    </w:p>
    <w:p w14:paraId="71227660" w14:textId="000E668D" w:rsidR="00FB6993" w:rsidRPr="00675C5B" w:rsidRDefault="00FB6993" w:rsidP="00FB6993">
      <w:pPr>
        <w:pStyle w:val="Akapitzlist"/>
        <w:numPr>
          <w:ilvl w:val="1"/>
          <w:numId w:val="25"/>
        </w:numPr>
        <w:rPr>
          <w:color w:val="808080" w:themeColor="background1" w:themeShade="80"/>
        </w:rPr>
      </w:pPr>
      <w:r w:rsidRPr="00675C5B">
        <w:rPr>
          <w:color w:val="808080" w:themeColor="background1" w:themeShade="80"/>
        </w:rPr>
        <w:t>Czy chcesz jeszcze raz zagrać? (wpisz</w:t>
      </w:r>
      <w:r w:rsidR="007A71D9">
        <w:rPr>
          <w:color w:val="808080" w:themeColor="background1" w:themeShade="80"/>
        </w:rPr>
        <w:t xml:space="preserve"> ”</w:t>
      </w:r>
      <w:r w:rsidRPr="00675C5B">
        <w:rPr>
          <w:b/>
          <w:color w:val="808080" w:themeColor="background1" w:themeShade="80"/>
        </w:rPr>
        <w:t>Nie</w:t>
      </w:r>
      <w:r w:rsidR="007A71D9" w:rsidRPr="007A71D9">
        <w:rPr>
          <w:color w:val="808080" w:themeColor="background1" w:themeShade="80"/>
        </w:rPr>
        <w:t>” jeśli chcesz zakończyć</w:t>
      </w:r>
      <w:r w:rsidR="001F497E">
        <w:rPr>
          <w:color w:val="808080" w:themeColor="background1" w:themeShade="80"/>
        </w:rPr>
        <w:t xml:space="preserve">), </w:t>
      </w:r>
      <w:r w:rsidRPr="00675C5B">
        <w:rPr>
          <w:color w:val="808080" w:themeColor="background1" w:themeShade="80"/>
        </w:rPr>
        <w:t>następnie zatwierdź).</w:t>
      </w:r>
    </w:p>
    <w:p w14:paraId="30669D97" w14:textId="77777777" w:rsidR="00FB6993" w:rsidRPr="00FB6993" w:rsidRDefault="00FB6993" w:rsidP="00FB6993">
      <w:pPr>
        <w:rPr>
          <w:i/>
          <w:color w:val="808080" w:themeColor="background1" w:themeShade="80"/>
        </w:rPr>
      </w:pPr>
    </w:p>
    <w:p w14:paraId="6889475F" w14:textId="77777777" w:rsidR="00EF3750" w:rsidRPr="00FB6993" w:rsidRDefault="00EF3750" w:rsidP="00EF3750">
      <w:pPr>
        <w:pStyle w:val="Akapitzlist"/>
        <w:ind w:left="1428"/>
        <w:rPr>
          <w:color w:val="808080" w:themeColor="background1" w:themeShade="80"/>
        </w:rPr>
      </w:pPr>
    </w:p>
    <w:p w14:paraId="735ADF02" w14:textId="77777777" w:rsidR="00EF3750" w:rsidRDefault="00EF3750" w:rsidP="0032684A">
      <w:pPr>
        <w:pStyle w:val="Akapitzlist"/>
        <w:ind w:left="360" w:firstLine="348"/>
      </w:pPr>
    </w:p>
    <w:bookmarkStart w:id="7" w:name="_Toc60894003"/>
    <w:p w14:paraId="499E27E6" w14:textId="3DF0B66D" w:rsidR="007B46F8" w:rsidRPr="007B46F8" w:rsidRDefault="00A5440C" w:rsidP="007B46F8">
      <w:pPr>
        <w:pStyle w:val="Nagwek1"/>
      </w:pPr>
      <w:sdt>
        <w:sdtPr>
          <w:alias w:val="Temat"/>
          <w:tag w:val=""/>
          <w:id w:val="-125780205"/>
          <w:placeholder>
            <w:docPart w:val="22E08DCD453644CA80FD9B6A55C63FA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2A5D8A">
            <w:t>RZUT MONETĄ</w:t>
          </w:r>
        </w:sdtContent>
      </w:sdt>
      <w:bookmarkEnd w:id="7"/>
    </w:p>
    <w:p w14:paraId="73EB9753" w14:textId="77777777" w:rsidR="0068463E" w:rsidRDefault="0068463E" w:rsidP="0068463E">
      <w:pPr>
        <w:pStyle w:val="Nagwek2"/>
        <w:numPr>
          <w:ilvl w:val="0"/>
          <w:numId w:val="0"/>
        </w:numPr>
        <w:ind w:left="576"/>
      </w:pPr>
    </w:p>
    <w:p w14:paraId="536D6FA8" w14:textId="23EA7086" w:rsidR="007B46F8" w:rsidRDefault="0068463E" w:rsidP="007B46F8">
      <w:pPr>
        <w:pStyle w:val="Nagwek2"/>
        <w:ind w:left="576"/>
      </w:pPr>
      <w:bookmarkStart w:id="8" w:name="_Toc60894004"/>
      <w:r>
        <w:t>Testy Jednostkowe</w:t>
      </w:r>
      <w:bookmarkEnd w:id="8"/>
    </w:p>
    <w:p w14:paraId="4F5CF6F2" w14:textId="444051E3" w:rsidR="0068463E" w:rsidRDefault="0068463E" w:rsidP="0068463E">
      <w:r>
        <w:t xml:space="preserve"> </w:t>
      </w:r>
    </w:p>
    <w:p w14:paraId="47E86BC5" w14:textId="5AF6C6FE" w:rsidR="0068463E" w:rsidRDefault="0068463E" w:rsidP="0068463E">
      <w:r>
        <w:t>Automatyczne testy jednostkowe mają uwzględniać następujące przypadki testowe:</w:t>
      </w:r>
    </w:p>
    <w:p w14:paraId="4D5F6041" w14:textId="7933F3BC" w:rsidR="0068463E" w:rsidRDefault="0068463E" w:rsidP="0068463E">
      <w:pPr>
        <w:pStyle w:val="Akapitzlist"/>
        <w:numPr>
          <w:ilvl w:val="0"/>
          <w:numId w:val="28"/>
        </w:numPr>
      </w:pPr>
      <w:r>
        <w:t>Losowanie:</w:t>
      </w:r>
    </w:p>
    <w:p w14:paraId="6EBD7E71" w14:textId="39A342A5" w:rsidR="0068463E" w:rsidRDefault="0068463E" w:rsidP="0068463E">
      <w:pPr>
        <w:pStyle w:val="Akapitzlist"/>
        <w:numPr>
          <w:ilvl w:val="0"/>
          <w:numId w:val="27"/>
        </w:numPr>
      </w:pPr>
      <w:r>
        <w:t>5 monet orzeł i reszka prawidłowo wprowadzonych</w:t>
      </w:r>
    </w:p>
    <w:p w14:paraId="474097AC" w14:textId="4DB7235F" w:rsidR="0068463E" w:rsidRPr="00417770" w:rsidRDefault="0068463E" w:rsidP="0068463E">
      <w:pPr>
        <w:pStyle w:val="Akapitzlist"/>
        <w:numPr>
          <w:ilvl w:val="0"/>
          <w:numId w:val="27"/>
        </w:numPr>
        <w:rPr>
          <w:color w:val="C00000"/>
        </w:rPr>
      </w:pPr>
      <w:r w:rsidRPr="00417770">
        <w:rPr>
          <w:color w:val="C00000"/>
        </w:rPr>
        <w:t>1 moneta ze zmienionym opisem na Awers i Rewers</w:t>
      </w:r>
      <w:r w:rsidR="008D461A" w:rsidRPr="00417770">
        <w:rPr>
          <w:color w:val="C00000"/>
        </w:rPr>
        <w:t xml:space="preserve"> – przypadek tworzony w trakcie realizacji etapu 4</w:t>
      </w:r>
    </w:p>
    <w:p w14:paraId="1F9F017B" w14:textId="7C2C7D39" w:rsidR="0068463E" w:rsidRDefault="0068463E" w:rsidP="0068463E">
      <w:pPr>
        <w:pStyle w:val="Akapitzlist"/>
        <w:numPr>
          <w:ilvl w:val="0"/>
          <w:numId w:val="27"/>
        </w:numPr>
      </w:pPr>
      <w:r>
        <w:t>Brak wprowadzonej ilości monet</w:t>
      </w:r>
    </w:p>
    <w:p w14:paraId="51CCFCFA" w14:textId="24F884C8" w:rsidR="0068463E" w:rsidRDefault="0068463E" w:rsidP="0068463E">
      <w:pPr>
        <w:pStyle w:val="Akapitzlist"/>
        <w:numPr>
          <w:ilvl w:val="0"/>
          <w:numId w:val="27"/>
        </w:numPr>
      </w:pPr>
      <w:r>
        <w:t>Wprowadzona wartość cyfrowa spoza zdefiniowanego zakresu</w:t>
      </w:r>
    </w:p>
    <w:p w14:paraId="6D0ABF0A" w14:textId="591A6B42" w:rsidR="0068463E" w:rsidRDefault="0068463E" w:rsidP="0068463E">
      <w:pPr>
        <w:pStyle w:val="Akapitzlist"/>
        <w:numPr>
          <w:ilvl w:val="0"/>
          <w:numId w:val="27"/>
        </w:numPr>
      </w:pPr>
      <w:r>
        <w:t>Wprowadzony inny znak niż liczba</w:t>
      </w:r>
    </w:p>
    <w:p w14:paraId="65919578" w14:textId="4BDFD40A" w:rsidR="0068463E" w:rsidRDefault="0068463E" w:rsidP="0068463E">
      <w:pPr>
        <w:pStyle w:val="Akapitzlist"/>
        <w:numPr>
          <w:ilvl w:val="0"/>
          <w:numId w:val="28"/>
        </w:numPr>
      </w:pPr>
      <w:r>
        <w:t>Kończenie działania programu:</w:t>
      </w:r>
    </w:p>
    <w:p w14:paraId="64D67167" w14:textId="6F39BFD5" w:rsidR="0068463E" w:rsidRDefault="0068463E" w:rsidP="0068463E">
      <w:pPr>
        <w:pStyle w:val="Akapitzlist"/>
        <w:numPr>
          <w:ilvl w:val="1"/>
          <w:numId w:val="5"/>
        </w:numPr>
      </w:pPr>
      <w:r>
        <w:t>Wpisanie Tak – oczekiwane zamknięcie programu</w:t>
      </w:r>
    </w:p>
    <w:p w14:paraId="41D25D76" w14:textId="741473C5" w:rsidR="0068463E" w:rsidRDefault="0068463E" w:rsidP="0068463E">
      <w:pPr>
        <w:pStyle w:val="Akapitzlist"/>
        <w:numPr>
          <w:ilvl w:val="1"/>
          <w:numId w:val="5"/>
        </w:numPr>
      </w:pPr>
      <w:r>
        <w:t>Wpisanie Nie – oczekiwanie dalsze działanie programu</w:t>
      </w:r>
    </w:p>
    <w:p w14:paraId="01A3879A" w14:textId="65372183" w:rsidR="0068463E" w:rsidRPr="0068463E" w:rsidRDefault="0068463E" w:rsidP="0068463E">
      <w:pPr>
        <w:pStyle w:val="Akapitzlist"/>
        <w:numPr>
          <w:ilvl w:val="1"/>
          <w:numId w:val="5"/>
        </w:numPr>
      </w:pPr>
      <w:r>
        <w:t>Wpisanie innej wartości – oczekiwanie ponownego pytania w sprawie zamknięcia programu.</w:t>
      </w:r>
    </w:p>
    <w:p w14:paraId="7604C6B2" w14:textId="46D5BD2B" w:rsidR="009979B3" w:rsidRPr="009979B3" w:rsidRDefault="009979B3" w:rsidP="009979B3">
      <w:pPr>
        <w:spacing w:after="120" w:line="288" w:lineRule="auto"/>
        <w:jc w:val="both"/>
        <w:rPr>
          <w:rFonts w:cs="Arial"/>
          <w:sz w:val="21"/>
          <w:szCs w:val="21"/>
        </w:rPr>
      </w:pPr>
    </w:p>
    <w:p w14:paraId="1430747F" w14:textId="750B78D7" w:rsidR="007B46F8" w:rsidRDefault="008742F7" w:rsidP="008742F7">
      <w:pPr>
        <w:pStyle w:val="Nagwek1"/>
      </w:pPr>
      <w:bookmarkStart w:id="9" w:name="_Toc60894005"/>
      <w:r>
        <w:lastRenderedPageBreak/>
        <w:t xml:space="preserve">Etap 3 </w:t>
      </w:r>
      <w:r w:rsidR="0068463E">
        <w:t>–</w:t>
      </w:r>
      <w:r>
        <w:t xml:space="preserve"> </w:t>
      </w:r>
      <w:r w:rsidR="0068463E">
        <w:t>Utworzenie aplikacji z interfejsem graficznym</w:t>
      </w:r>
      <w:bookmarkEnd w:id="9"/>
    </w:p>
    <w:p w14:paraId="7C6F3EE6" w14:textId="77777777" w:rsidR="00590774" w:rsidRPr="00590774" w:rsidRDefault="00590774" w:rsidP="00590774"/>
    <w:p w14:paraId="3CF82A41" w14:textId="1779CD51" w:rsidR="00EA10EE" w:rsidRDefault="00EA10EE" w:rsidP="00590774">
      <w:pPr>
        <w:pStyle w:val="Akapitzlist"/>
        <w:numPr>
          <w:ilvl w:val="3"/>
          <w:numId w:val="5"/>
        </w:numPr>
      </w:pPr>
      <w:bookmarkStart w:id="10" w:name="_Toc60894006"/>
      <w:r>
        <w:t xml:space="preserve">Nazwa programu </w:t>
      </w:r>
      <w:r w:rsidRPr="0086683D">
        <w:rPr>
          <w:b/>
        </w:rPr>
        <w:t>Orzeł czy Reszka</w:t>
      </w:r>
    </w:p>
    <w:p w14:paraId="732BDBBB" w14:textId="6B6F0689" w:rsidR="00590774" w:rsidRPr="00590774" w:rsidRDefault="00590774" w:rsidP="00590774">
      <w:pPr>
        <w:pStyle w:val="Akapitzlist"/>
        <w:numPr>
          <w:ilvl w:val="3"/>
          <w:numId w:val="5"/>
        </w:numPr>
      </w:pPr>
      <w:r>
        <w:t xml:space="preserve">Program ma być wykonany przy wykorzystaniu </w:t>
      </w:r>
      <w:r w:rsidRPr="00590774">
        <w:rPr>
          <w:b/>
        </w:rPr>
        <w:t>C#</w:t>
      </w:r>
      <w:r>
        <w:t xml:space="preserve"> technologii </w:t>
      </w:r>
      <w:r w:rsidRPr="00590774">
        <w:rPr>
          <w:b/>
        </w:rPr>
        <w:t>.Net Framework</w:t>
      </w:r>
    </w:p>
    <w:p w14:paraId="505588D5" w14:textId="7C2210A1" w:rsidR="00590774" w:rsidRPr="008D461A" w:rsidRDefault="0053054E" w:rsidP="00590774">
      <w:pPr>
        <w:pStyle w:val="Akapitzlist"/>
        <w:numPr>
          <w:ilvl w:val="3"/>
          <w:numId w:val="5"/>
        </w:numPr>
      </w:pPr>
      <w:r>
        <w:t>Domyślna moneta o nominale 5 zł</w:t>
      </w:r>
    </w:p>
    <w:p w14:paraId="749998E1" w14:textId="1C6D66B5" w:rsidR="00590774" w:rsidRDefault="00590774" w:rsidP="0053054E">
      <w:pPr>
        <w:pStyle w:val="Akapitzlist"/>
        <w:numPr>
          <w:ilvl w:val="3"/>
          <w:numId w:val="5"/>
        </w:numPr>
      </w:pPr>
      <w:r>
        <w:t>Po uruchomieniu programu pojawia się pytanie „</w:t>
      </w:r>
      <w:r w:rsidRPr="0053054E">
        <w:rPr>
          <w:i/>
          <w:color w:val="808080" w:themeColor="background1" w:themeShade="80"/>
        </w:rPr>
        <w:t>Ile monet?</w:t>
      </w:r>
      <w:r w:rsidRPr="0053054E">
        <w:rPr>
          <w:color w:val="808080" w:themeColor="background1" w:themeShade="80"/>
        </w:rPr>
        <w:t xml:space="preserve"> </w:t>
      </w:r>
      <w:r w:rsidR="00213BE2">
        <w:rPr>
          <w:i/>
          <w:color w:val="808080" w:themeColor="background1" w:themeShade="80"/>
        </w:rPr>
        <w:t>(</w:t>
      </w:r>
      <w:r w:rsidRPr="0053054E">
        <w:rPr>
          <w:i/>
          <w:color w:val="808080" w:themeColor="background1" w:themeShade="80"/>
        </w:rPr>
        <w:t xml:space="preserve"> od 1 do 5</w:t>
      </w:r>
      <w:r w:rsidR="00213BE2">
        <w:rPr>
          <w:i/>
          <w:color w:val="808080" w:themeColor="background1" w:themeShade="80"/>
        </w:rPr>
        <w:t>)</w:t>
      </w:r>
      <w:r w:rsidRPr="0053054E">
        <w:rPr>
          <w:i/>
          <w:color w:val="808080" w:themeColor="background1" w:themeShade="80"/>
        </w:rPr>
        <w:t>”.</w:t>
      </w:r>
      <w:r>
        <w:tab/>
      </w:r>
    </w:p>
    <w:p w14:paraId="6394CA70" w14:textId="77777777" w:rsidR="00213BE2" w:rsidRPr="00213BE2" w:rsidRDefault="00213BE2" w:rsidP="00213BE2">
      <w:pPr>
        <w:pStyle w:val="Akapitzlist"/>
        <w:numPr>
          <w:ilvl w:val="0"/>
          <w:numId w:val="30"/>
        </w:numPr>
      </w:pPr>
      <w:r w:rsidRPr="00213BE2">
        <w:t>Domyślnie jest ustawiona wartość 1</w:t>
      </w:r>
    </w:p>
    <w:p w14:paraId="43660AD5" w14:textId="30DAAFEB" w:rsidR="00590774" w:rsidRPr="00213BE2" w:rsidRDefault="00590774" w:rsidP="00213BE2">
      <w:pPr>
        <w:pStyle w:val="Akapitzlist"/>
        <w:numPr>
          <w:ilvl w:val="0"/>
          <w:numId w:val="30"/>
        </w:numPr>
        <w:rPr>
          <w:color w:val="808080" w:themeColor="background1" w:themeShade="80"/>
        </w:rPr>
      </w:pPr>
      <w:r>
        <w:t xml:space="preserve">W przypadku </w:t>
      </w:r>
      <w:r w:rsidR="00213BE2">
        <w:t>skasowania</w:t>
      </w:r>
      <w:r>
        <w:t xml:space="preserve"> liczby </w:t>
      </w:r>
      <w:r w:rsidR="0053054E">
        <w:t>lub w</w:t>
      </w:r>
      <w:r>
        <w:t xml:space="preserve"> przypadku wpisania liczby/ znaku spoza zdefiniowanego zakresu  pojawia się komunikat: </w:t>
      </w:r>
    </w:p>
    <w:p w14:paraId="3CBA712F" w14:textId="53B87295" w:rsidR="00590774" w:rsidRPr="00213BE2" w:rsidRDefault="00590774" w:rsidP="00213BE2">
      <w:pPr>
        <w:ind w:firstLine="708"/>
        <w:rPr>
          <w:color w:val="808080" w:themeColor="background1" w:themeShade="80"/>
        </w:rPr>
      </w:pPr>
      <w:r w:rsidRPr="00213BE2">
        <w:rPr>
          <w:color w:val="808080" w:themeColor="background1" w:themeShade="80"/>
        </w:rPr>
        <w:t>„</w:t>
      </w:r>
      <w:r w:rsidR="0053054E" w:rsidRPr="00213BE2">
        <w:rPr>
          <w:color w:val="808080" w:themeColor="background1" w:themeShade="80"/>
        </w:rPr>
        <w:t>Należy wpisać liczbę z przedziału</w:t>
      </w:r>
      <w:r w:rsidRPr="00213BE2">
        <w:rPr>
          <w:color w:val="808080" w:themeColor="background1" w:themeShade="80"/>
        </w:rPr>
        <w:t xml:space="preserve"> od 1 do 5”.</w:t>
      </w:r>
    </w:p>
    <w:p w14:paraId="5794EFD0" w14:textId="4BF27EBF" w:rsidR="00590774" w:rsidRDefault="00590774" w:rsidP="0053054E">
      <w:pPr>
        <w:pStyle w:val="Akapitzlist"/>
        <w:numPr>
          <w:ilvl w:val="0"/>
          <w:numId w:val="5"/>
        </w:numPr>
      </w:pPr>
      <w:r>
        <w:t>Wyniki losowania mają zostać przedstawione w następujący sposób: (poniżej opisano strukturę poszczególnych wierszy):</w:t>
      </w:r>
    </w:p>
    <w:p w14:paraId="07C0F34E" w14:textId="77777777" w:rsidR="00590774" w:rsidRDefault="00590774" w:rsidP="00590774">
      <w:pPr>
        <w:pStyle w:val="Akapitzlist"/>
        <w:ind w:left="360"/>
      </w:pPr>
    </w:p>
    <w:p w14:paraId="76EB6667" w14:textId="665242A1" w:rsidR="00590774" w:rsidRPr="00EA10EE" w:rsidRDefault="00213BE2" w:rsidP="00213BE2">
      <w:pPr>
        <w:pStyle w:val="Akapitzlist"/>
        <w:numPr>
          <w:ilvl w:val="0"/>
          <w:numId w:val="31"/>
        </w:numPr>
        <w:rPr>
          <w:i/>
        </w:rPr>
      </w:pPr>
      <w:r w:rsidRPr="00EA10EE">
        <w:rPr>
          <w:i/>
        </w:rPr>
        <w:t>Wyniki – i poniżej graficznie przedstawione orły i reszki na monecie 5 zł</w:t>
      </w:r>
    </w:p>
    <w:p w14:paraId="1E816D7E" w14:textId="19B59BC6" w:rsidR="00213BE2" w:rsidRPr="00EA10EE" w:rsidRDefault="00213BE2" w:rsidP="00213BE2">
      <w:pPr>
        <w:pStyle w:val="Akapitzlist"/>
        <w:numPr>
          <w:ilvl w:val="0"/>
          <w:numId w:val="31"/>
        </w:numPr>
        <w:rPr>
          <w:i/>
        </w:rPr>
      </w:pPr>
      <w:r w:rsidRPr="00EA10EE">
        <w:rPr>
          <w:i/>
        </w:rPr>
        <w:t xml:space="preserve">Liczba </w:t>
      </w:r>
      <w:r w:rsidR="00EA10EE" w:rsidRPr="00EA10EE">
        <w:rPr>
          <w:i/>
        </w:rPr>
        <w:t>orłów</w:t>
      </w:r>
    </w:p>
    <w:p w14:paraId="59112E08" w14:textId="10BE45C2" w:rsidR="00EA10EE" w:rsidRDefault="00EA10EE" w:rsidP="00EA10EE">
      <w:pPr>
        <w:pStyle w:val="Akapitzlist"/>
        <w:numPr>
          <w:ilvl w:val="0"/>
          <w:numId w:val="31"/>
        </w:numPr>
        <w:rPr>
          <w:i/>
        </w:rPr>
      </w:pPr>
      <w:r w:rsidRPr="00EA10EE">
        <w:rPr>
          <w:i/>
        </w:rPr>
        <w:t>Liczba reszek</w:t>
      </w:r>
    </w:p>
    <w:p w14:paraId="2BFD38E8" w14:textId="75C99E5D" w:rsidR="00EA10EE" w:rsidRDefault="00EA10EE" w:rsidP="00EA10EE">
      <w:pPr>
        <w:pStyle w:val="Akapitzlist"/>
        <w:numPr>
          <w:ilvl w:val="0"/>
          <w:numId w:val="5"/>
        </w:numPr>
      </w:pPr>
      <w:r w:rsidRPr="00EA10EE">
        <w:rPr>
          <w:i/>
        </w:rPr>
        <w:t xml:space="preserve">Poniżej  na stałe przypięte pytanie </w:t>
      </w:r>
      <w:r>
        <w:t>„</w:t>
      </w:r>
      <w:r w:rsidRPr="00EA10EE">
        <w:rPr>
          <w:i/>
          <w:color w:val="808080" w:themeColor="background1" w:themeShade="80"/>
        </w:rPr>
        <w:t>Ile monet?</w:t>
      </w:r>
      <w:r w:rsidRPr="00EA10EE">
        <w:rPr>
          <w:color w:val="808080" w:themeColor="background1" w:themeShade="80"/>
        </w:rPr>
        <w:t xml:space="preserve"> </w:t>
      </w:r>
      <w:r w:rsidRPr="00EA10EE">
        <w:rPr>
          <w:i/>
          <w:color w:val="808080" w:themeColor="background1" w:themeShade="80"/>
        </w:rPr>
        <w:t>( od 1 do 5)”.</w:t>
      </w:r>
      <w:r>
        <w:tab/>
      </w:r>
    </w:p>
    <w:p w14:paraId="6E86D168" w14:textId="5E1A95F8" w:rsidR="00EA10EE" w:rsidRPr="00EA10EE" w:rsidRDefault="00EA10EE" w:rsidP="00EA10EE">
      <w:pPr>
        <w:pStyle w:val="Akapitzlist"/>
        <w:numPr>
          <w:ilvl w:val="0"/>
          <w:numId w:val="5"/>
        </w:numPr>
        <w:rPr>
          <w:i/>
        </w:rPr>
      </w:pPr>
      <w:r>
        <w:rPr>
          <w:i/>
        </w:rPr>
        <w:t>Rzuć monetą</w:t>
      </w:r>
    </w:p>
    <w:p w14:paraId="703C109E" w14:textId="77777777" w:rsidR="00213BE2" w:rsidRPr="00213BE2" w:rsidRDefault="00213BE2" w:rsidP="00213BE2">
      <w:pPr>
        <w:rPr>
          <w:i/>
          <w:color w:val="808080" w:themeColor="background1" w:themeShade="80"/>
        </w:rPr>
      </w:pPr>
    </w:p>
    <w:p w14:paraId="51920A2E" w14:textId="77777777" w:rsidR="00590774" w:rsidRPr="00FB6993" w:rsidRDefault="00590774" w:rsidP="00590774">
      <w:pPr>
        <w:rPr>
          <w:i/>
          <w:color w:val="808080" w:themeColor="background1" w:themeShade="80"/>
        </w:rPr>
      </w:pPr>
    </w:p>
    <w:p w14:paraId="458ED7D3" w14:textId="2F177CEE" w:rsidR="008D461A" w:rsidRDefault="008D461A" w:rsidP="008D461A">
      <w:pPr>
        <w:pStyle w:val="Nagwek1"/>
      </w:pPr>
      <w:r>
        <w:lastRenderedPageBreak/>
        <w:t xml:space="preserve">Etap 4 </w:t>
      </w:r>
      <w:r w:rsidR="00E05C57">
        <w:t>–</w:t>
      </w:r>
      <w:r>
        <w:t xml:space="preserve"> </w:t>
      </w:r>
      <w:r w:rsidR="00E05C57">
        <w:t>Dodatkowe prace</w:t>
      </w:r>
      <w:bookmarkEnd w:id="10"/>
    </w:p>
    <w:p w14:paraId="7B037730" w14:textId="77777777" w:rsidR="00704F24" w:rsidRDefault="00704F24" w:rsidP="00704F24"/>
    <w:p w14:paraId="51FB73DF" w14:textId="0172419E" w:rsidR="00E05C57" w:rsidRDefault="00E05C57" w:rsidP="00E05C57">
      <w:pPr>
        <w:pStyle w:val="Akapitzlist"/>
        <w:numPr>
          <w:ilvl w:val="0"/>
          <w:numId w:val="29"/>
        </w:numPr>
      </w:pPr>
      <w:r>
        <w:t xml:space="preserve">Dodanie opcji zmiany Awersu i </w:t>
      </w:r>
      <w:r w:rsidR="002D50F6">
        <w:t>R</w:t>
      </w:r>
      <w:r w:rsidR="00815D48">
        <w:t>ewersu w wersji okienkowej</w:t>
      </w:r>
    </w:p>
    <w:p w14:paraId="7591A044" w14:textId="6F24C8F1" w:rsidR="002D50F6" w:rsidRDefault="002D50F6" w:rsidP="00E05C57">
      <w:pPr>
        <w:pStyle w:val="Akapitzlist"/>
        <w:numPr>
          <w:ilvl w:val="0"/>
          <w:numId w:val="29"/>
        </w:numPr>
      </w:pPr>
      <w:r>
        <w:t>Pokolorowanie, pogrubienie wyników w wersji konsolowej</w:t>
      </w:r>
    </w:p>
    <w:p w14:paraId="1E2E8C20" w14:textId="061663EE" w:rsidR="00E05C57" w:rsidRDefault="00E05C57" w:rsidP="00E05C57">
      <w:pPr>
        <w:pStyle w:val="Akapitzlist"/>
        <w:numPr>
          <w:ilvl w:val="0"/>
          <w:numId w:val="29"/>
        </w:numPr>
      </w:pPr>
      <w:r>
        <w:t>Prace nad wyglądem graficznym – ustawienie rozmiaru okna wielkości oraz położenia danych</w:t>
      </w:r>
      <w:r w:rsidR="002D50F6">
        <w:t>.</w:t>
      </w:r>
    </w:p>
    <w:p w14:paraId="5A2B0740" w14:textId="174BF69C" w:rsidR="007C2311" w:rsidRDefault="00D82DFE" w:rsidP="00E05C57">
      <w:pPr>
        <w:pStyle w:val="Akapitzlist"/>
        <w:numPr>
          <w:ilvl w:val="0"/>
          <w:numId w:val="29"/>
        </w:numPr>
      </w:pPr>
      <w:r>
        <w:t>Animacja losowania</w:t>
      </w:r>
      <w:r w:rsidR="00815D48">
        <w:t xml:space="preserve"> wersja okienkowa</w:t>
      </w:r>
    </w:p>
    <w:p w14:paraId="4BEAED20" w14:textId="77777777" w:rsidR="00E05C57" w:rsidRPr="00E05C57" w:rsidRDefault="00E05C57" w:rsidP="00E05C57"/>
    <w:p w14:paraId="40011FE6" w14:textId="77777777" w:rsidR="008D461A" w:rsidRPr="008D461A" w:rsidRDefault="008D461A" w:rsidP="008D461A">
      <w:bookmarkStart w:id="11" w:name="_Toc60894007"/>
      <w:bookmarkEnd w:id="11"/>
    </w:p>
    <w:p w14:paraId="3A1836F0" w14:textId="23F6EADA" w:rsidR="009B4747" w:rsidRDefault="009B4747" w:rsidP="009B4747">
      <w:pPr>
        <w:pStyle w:val="Nagwek1"/>
      </w:pPr>
      <w:bookmarkStart w:id="12" w:name="_Toc60894008"/>
      <w:bookmarkEnd w:id="6"/>
      <w:r>
        <w:lastRenderedPageBreak/>
        <w:t>Instalacja – Wdrożenie</w:t>
      </w:r>
      <w:bookmarkEnd w:id="12"/>
    </w:p>
    <w:p w14:paraId="698BEC71" w14:textId="77777777" w:rsidR="00EE22E1" w:rsidRDefault="00EE22E1" w:rsidP="00EE22E1">
      <w:pPr>
        <w:pStyle w:val="Nagwek2"/>
        <w:numPr>
          <w:ilvl w:val="0"/>
          <w:numId w:val="0"/>
        </w:numPr>
      </w:pPr>
      <w:bookmarkStart w:id="13" w:name="_Toc60894009"/>
    </w:p>
    <w:p w14:paraId="136EFD45" w14:textId="37FA9F57" w:rsidR="00094C46" w:rsidRDefault="00EE22E1" w:rsidP="00EE22E1">
      <w:pPr>
        <w:pStyle w:val="Nagwek2"/>
        <w:numPr>
          <w:ilvl w:val="0"/>
          <w:numId w:val="0"/>
        </w:numPr>
      </w:pPr>
      <w:r>
        <w:t>U</w:t>
      </w:r>
      <w:r w:rsidR="00094C46">
        <w:t>dostępnie</w:t>
      </w:r>
      <w:r w:rsidR="002A5D8A">
        <w:t>nie</w:t>
      </w:r>
      <w:r w:rsidR="00094C46">
        <w:t xml:space="preserve"> programu na </w:t>
      </w:r>
      <w:r w:rsidR="00094C46" w:rsidRPr="00094C46">
        <w:rPr>
          <w:u w:val="single"/>
        </w:rPr>
        <w:t>Github.com</w:t>
      </w:r>
      <w:bookmarkEnd w:id="13"/>
    </w:p>
    <w:p w14:paraId="722869C7" w14:textId="77777777" w:rsidR="00094C46" w:rsidRPr="00094C46" w:rsidRDefault="00094C46" w:rsidP="00094C46"/>
    <w:p w14:paraId="204C8342" w14:textId="77777777" w:rsidR="00654514" w:rsidRPr="00654514" w:rsidRDefault="00654514" w:rsidP="00654514"/>
    <w:sectPr w:rsidR="00654514" w:rsidRPr="00654514" w:rsidSect="00FB6738">
      <w:headerReference w:type="default" r:id="rId14"/>
      <w:footerReference w:type="default" r:id="rId15"/>
      <w:pgSz w:w="11906" w:h="16838" w:code="9"/>
      <w:pgMar w:top="1440" w:right="851" w:bottom="993" w:left="1134" w:header="16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DC7AF9" w14:textId="77777777" w:rsidR="00A5440C" w:rsidRDefault="00A5440C">
      <w:r>
        <w:separator/>
      </w:r>
    </w:p>
  </w:endnote>
  <w:endnote w:type="continuationSeparator" w:id="0">
    <w:p w14:paraId="49739006" w14:textId="77777777" w:rsidR="00A5440C" w:rsidRDefault="00A54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C150E2" w14:textId="77777777" w:rsidR="000C0CBD" w:rsidRDefault="000C0CBD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9DAF25" w14:textId="77777777" w:rsidR="004127B7" w:rsidRPr="00851F07" w:rsidRDefault="004127B7" w:rsidP="00C76B3D">
    <w:pPr>
      <w:pStyle w:val="Stopka"/>
      <w:spacing w:line="360" w:lineRule="auto"/>
      <w:ind w:left="284" w:right="-302"/>
      <w:rPr>
        <w:rFonts w:ascii="Arial" w:hAnsi="Arial" w:cs="Arial"/>
        <w:color w:val="808080"/>
        <w:sz w:val="18"/>
        <w:szCs w:val="18"/>
        <w:vertAlign w:val="subscript"/>
      </w:rPr>
    </w:pPr>
    <w:r>
      <w:rPr>
        <w:rFonts w:ascii="Arial" w:hAnsi="Arial" w:cs="Arial"/>
        <w:color w:val="808080"/>
        <w:sz w:val="18"/>
        <w:szCs w:val="18"/>
        <w:vertAlign w:val="subscript"/>
      </w:rPr>
      <w:t>_____</w:t>
    </w:r>
    <w:r w:rsidRPr="00851F07">
      <w:rPr>
        <w:rFonts w:ascii="Arial" w:hAnsi="Arial" w:cs="Arial"/>
        <w:color w:val="808080"/>
        <w:sz w:val="18"/>
        <w:szCs w:val="18"/>
        <w:vertAlign w:val="subscript"/>
      </w:rPr>
      <w:t>____________________________________________________________________________________________________________________</w:t>
    </w:r>
    <w:r>
      <w:rPr>
        <w:rFonts w:ascii="Arial" w:hAnsi="Arial" w:cs="Arial"/>
        <w:color w:val="808080"/>
        <w:sz w:val="18"/>
        <w:szCs w:val="18"/>
        <w:vertAlign w:val="subscript"/>
      </w:rPr>
      <w:t>__________________________</w:t>
    </w:r>
  </w:p>
  <w:tbl>
    <w:tblPr>
      <w:tblStyle w:val="Tabela-Siatka"/>
      <w:tblW w:w="4995" w:type="pct"/>
      <w:tblInd w:w="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50"/>
      <w:gridCol w:w="1263"/>
    </w:tblGrid>
    <w:tr w:rsidR="004127B7" w:rsidRPr="0099220F" w14:paraId="3E5B27C6" w14:textId="77777777" w:rsidTr="0099220F">
      <w:tc>
        <w:tcPr>
          <w:tcW w:w="4363" w:type="pct"/>
        </w:tcPr>
        <w:p w14:paraId="0B54EBB2" w14:textId="1A9BDB05" w:rsidR="004127B7" w:rsidRPr="0099220F" w:rsidRDefault="004127B7" w:rsidP="00663611">
          <w:pPr>
            <w:pStyle w:val="Stopka"/>
            <w:spacing w:after="20"/>
            <w:jc w:val="center"/>
            <w:rPr>
              <w:rFonts w:ascii="Arial" w:hAnsi="Arial" w:cs="Arial"/>
              <w:color w:val="808080"/>
              <w:sz w:val="16"/>
              <w:szCs w:val="16"/>
            </w:rPr>
          </w:pPr>
        </w:p>
      </w:tc>
      <w:tc>
        <w:tcPr>
          <w:tcW w:w="637" w:type="pct"/>
        </w:tcPr>
        <w:p w14:paraId="53E2C98E" w14:textId="77777777" w:rsidR="004127B7" w:rsidRPr="0099220F" w:rsidRDefault="004127B7" w:rsidP="00663611">
          <w:pPr>
            <w:pStyle w:val="Stopka"/>
            <w:spacing w:after="20"/>
            <w:jc w:val="center"/>
            <w:rPr>
              <w:rFonts w:ascii="Arial" w:hAnsi="Arial" w:cs="Arial"/>
              <w:color w:val="808080"/>
              <w:sz w:val="16"/>
              <w:szCs w:val="16"/>
            </w:rPr>
          </w:pPr>
        </w:p>
      </w:tc>
    </w:tr>
    <w:tr w:rsidR="004127B7" w:rsidRPr="00DF7CB9" w14:paraId="472EC761" w14:textId="77777777" w:rsidTr="004127B7">
      <w:trPr>
        <w:trHeight w:val="80"/>
      </w:trPr>
      <w:tc>
        <w:tcPr>
          <w:tcW w:w="4363" w:type="pct"/>
        </w:tcPr>
        <w:p w14:paraId="4A11B2F1" w14:textId="682E0211" w:rsidR="004127B7" w:rsidRPr="0099220F" w:rsidRDefault="004127B7" w:rsidP="0099220F">
          <w:pPr>
            <w:pStyle w:val="Stopka"/>
            <w:spacing w:after="20"/>
            <w:jc w:val="center"/>
            <w:rPr>
              <w:rFonts w:ascii="Arial" w:hAnsi="Arial" w:cs="Arial"/>
              <w:color w:val="808080"/>
              <w:sz w:val="16"/>
              <w:szCs w:val="16"/>
            </w:rPr>
          </w:pPr>
        </w:p>
      </w:tc>
      <w:tc>
        <w:tcPr>
          <w:tcW w:w="637" w:type="pct"/>
        </w:tcPr>
        <w:p w14:paraId="240AA37D" w14:textId="0FEC0C2C" w:rsidR="004127B7" w:rsidRPr="00DF7CB9" w:rsidRDefault="004127B7" w:rsidP="0099220F">
          <w:pPr>
            <w:pStyle w:val="Stopka"/>
            <w:spacing w:after="20"/>
            <w:jc w:val="center"/>
            <w:rPr>
              <w:rFonts w:ascii="Arial" w:hAnsi="Arial" w:cs="Arial"/>
              <w:color w:val="808080"/>
              <w:sz w:val="16"/>
              <w:szCs w:val="16"/>
            </w:rPr>
          </w:pPr>
          <w:r>
            <w:rPr>
              <w:rFonts w:ascii="Arial" w:hAnsi="Arial" w:cs="Arial"/>
              <w:color w:val="808080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808080"/>
              <w:sz w:val="16"/>
              <w:szCs w:val="16"/>
            </w:rPr>
            <w:instrText xml:space="preserve"> PAGE   \* MERGEFORMAT </w:instrTex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separate"/>
          </w:r>
          <w:r w:rsidR="00443687">
            <w:rPr>
              <w:rFonts w:ascii="Arial" w:hAnsi="Arial" w:cs="Arial"/>
              <w:noProof/>
              <w:color w:val="808080"/>
              <w:sz w:val="16"/>
              <w:szCs w:val="16"/>
            </w:rPr>
            <w:t>1</w: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end"/>
          </w:r>
          <w:r>
            <w:rPr>
              <w:rFonts w:ascii="Arial" w:hAnsi="Arial" w:cs="Arial"/>
              <w:color w:val="808080"/>
              <w:sz w:val="16"/>
              <w:szCs w:val="16"/>
            </w:rPr>
            <w:t xml:space="preserve"> / </w: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808080"/>
              <w:sz w:val="16"/>
              <w:szCs w:val="16"/>
            </w:rPr>
            <w:instrText xml:space="preserve"> NUMPAGES   \* MERGEFORMAT </w:instrTex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separate"/>
          </w:r>
          <w:r w:rsidR="00443687">
            <w:rPr>
              <w:rFonts w:ascii="Arial" w:hAnsi="Arial" w:cs="Arial"/>
              <w:noProof/>
              <w:color w:val="808080"/>
              <w:sz w:val="16"/>
              <w:szCs w:val="16"/>
            </w:rPr>
            <w:t>8</w: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end"/>
          </w:r>
        </w:p>
      </w:tc>
    </w:tr>
    <w:tr w:rsidR="004127B7" w:rsidRPr="00DF7CB9" w14:paraId="4C08DBAB" w14:textId="77777777" w:rsidTr="004127B7">
      <w:trPr>
        <w:trHeight w:val="80"/>
      </w:trPr>
      <w:tc>
        <w:tcPr>
          <w:tcW w:w="4363" w:type="pct"/>
        </w:tcPr>
        <w:p w14:paraId="68A3AD53" w14:textId="4812294E" w:rsidR="004127B7" w:rsidRPr="00DF7CB9" w:rsidRDefault="004127B7" w:rsidP="0099220F">
          <w:pPr>
            <w:pStyle w:val="Stopka"/>
            <w:spacing w:after="20"/>
            <w:jc w:val="center"/>
            <w:rPr>
              <w:rFonts w:ascii="Arial" w:hAnsi="Arial" w:cs="Arial"/>
              <w:color w:val="808080"/>
              <w:sz w:val="16"/>
              <w:szCs w:val="16"/>
            </w:rPr>
          </w:pPr>
        </w:p>
      </w:tc>
      <w:tc>
        <w:tcPr>
          <w:tcW w:w="637" w:type="pct"/>
        </w:tcPr>
        <w:p w14:paraId="6A3D483A" w14:textId="77777777" w:rsidR="004127B7" w:rsidRPr="00DF7CB9" w:rsidRDefault="004127B7" w:rsidP="0099220F">
          <w:pPr>
            <w:pStyle w:val="Stopka"/>
            <w:spacing w:after="20"/>
            <w:jc w:val="center"/>
            <w:rPr>
              <w:rFonts w:ascii="Arial" w:hAnsi="Arial" w:cs="Arial"/>
              <w:color w:val="808080"/>
              <w:sz w:val="16"/>
              <w:szCs w:val="16"/>
            </w:rPr>
          </w:pPr>
        </w:p>
      </w:tc>
    </w:tr>
  </w:tbl>
  <w:p w14:paraId="0AE01FF7" w14:textId="77777777" w:rsidR="004127B7" w:rsidRPr="00DF7CB9" w:rsidRDefault="004127B7" w:rsidP="0099220F">
    <w:pPr>
      <w:pStyle w:val="Stopka"/>
      <w:spacing w:after="20"/>
      <w:rPr>
        <w:rFonts w:ascii="Arial" w:hAnsi="Arial" w:cs="Arial"/>
        <w:color w:val="808080"/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19F9FB" w14:textId="77777777" w:rsidR="000C0CBD" w:rsidRDefault="000C0CBD">
    <w:pPr>
      <w:pStyle w:val="Stopk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3C48A9" w14:textId="77777777" w:rsidR="004127B7" w:rsidRPr="00851F07" w:rsidRDefault="004127B7" w:rsidP="00C76B3D">
    <w:pPr>
      <w:pStyle w:val="Stopka"/>
      <w:spacing w:line="360" w:lineRule="auto"/>
      <w:ind w:left="284" w:right="-302"/>
      <w:rPr>
        <w:rFonts w:ascii="Arial" w:hAnsi="Arial" w:cs="Arial"/>
        <w:color w:val="808080"/>
        <w:sz w:val="18"/>
        <w:szCs w:val="18"/>
        <w:vertAlign w:val="subscript"/>
      </w:rPr>
    </w:pPr>
    <w:r>
      <w:rPr>
        <w:rFonts w:ascii="Arial" w:hAnsi="Arial" w:cs="Arial"/>
        <w:color w:val="808080"/>
        <w:sz w:val="18"/>
        <w:szCs w:val="18"/>
        <w:vertAlign w:val="subscript"/>
      </w:rPr>
      <w:t>_____</w:t>
    </w:r>
    <w:r w:rsidRPr="00851F07">
      <w:rPr>
        <w:rFonts w:ascii="Arial" w:hAnsi="Arial" w:cs="Arial"/>
        <w:color w:val="808080"/>
        <w:sz w:val="18"/>
        <w:szCs w:val="18"/>
        <w:vertAlign w:val="subscript"/>
      </w:rPr>
      <w:t>____________________________________________________________________________________________________________________</w:t>
    </w:r>
    <w:r>
      <w:rPr>
        <w:rFonts w:ascii="Arial" w:hAnsi="Arial" w:cs="Arial"/>
        <w:color w:val="808080"/>
        <w:sz w:val="18"/>
        <w:szCs w:val="18"/>
        <w:vertAlign w:val="subscript"/>
      </w:rPr>
      <w:t>__________________________</w:t>
    </w:r>
  </w:p>
  <w:tbl>
    <w:tblPr>
      <w:tblStyle w:val="Tabela-Siatka"/>
      <w:tblW w:w="4995" w:type="pct"/>
      <w:tblInd w:w="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79"/>
      <w:gridCol w:w="1832"/>
    </w:tblGrid>
    <w:tr w:rsidR="004127B7" w:rsidRPr="0099220F" w14:paraId="02F93CD2" w14:textId="77777777" w:rsidTr="00197F0C">
      <w:trPr>
        <w:cantSplit/>
      </w:trPr>
      <w:tc>
        <w:tcPr>
          <w:tcW w:w="4076" w:type="pct"/>
        </w:tcPr>
        <w:p w14:paraId="63BC5C33" w14:textId="28F25CC6" w:rsidR="004127B7" w:rsidRPr="0099220F" w:rsidRDefault="004127B7" w:rsidP="00197F0C">
          <w:pPr>
            <w:pStyle w:val="Stopka"/>
            <w:spacing w:after="20"/>
            <w:rPr>
              <w:rFonts w:ascii="Arial" w:hAnsi="Arial" w:cs="Arial"/>
              <w:color w:val="808080"/>
              <w:sz w:val="16"/>
              <w:szCs w:val="16"/>
            </w:rPr>
          </w:pPr>
          <w:r>
            <w:rPr>
              <w:rFonts w:ascii="Arial" w:hAnsi="Arial" w:cs="Arial"/>
              <w:color w:val="808080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808080"/>
              <w:sz w:val="16"/>
              <w:szCs w:val="16"/>
            </w:rPr>
            <w:instrText xml:space="preserve"> FILENAME   \* MERGEFORMAT </w:instrTex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color w:val="808080"/>
              <w:sz w:val="16"/>
              <w:szCs w:val="16"/>
            </w:rPr>
            <w:t>projekt - Orzeł czy Reszka.docx</w: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end"/>
          </w:r>
        </w:p>
      </w:tc>
      <w:tc>
        <w:tcPr>
          <w:tcW w:w="924" w:type="pct"/>
        </w:tcPr>
        <w:p w14:paraId="4C2A0471" w14:textId="6C3DE291" w:rsidR="004127B7" w:rsidRPr="0099220F" w:rsidRDefault="004127B7" w:rsidP="0099220F">
          <w:pPr>
            <w:pStyle w:val="Stopka"/>
            <w:spacing w:after="20"/>
            <w:jc w:val="center"/>
            <w:rPr>
              <w:rFonts w:ascii="Arial" w:hAnsi="Arial" w:cs="Arial"/>
              <w:color w:val="808080"/>
              <w:sz w:val="16"/>
              <w:szCs w:val="16"/>
            </w:rPr>
          </w:pPr>
          <w:r>
            <w:rPr>
              <w:rFonts w:ascii="Arial" w:hAnsi="Arial" w:cs="Arial"/>
              <w:color w:val="808080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808080"/>
              <w:sz w:val="16"/>
              <w:szCs w:val="16"/>
            </w:rPr>
            <w:instrText xml:space="preserve"> PAGE   \* MERGEFORMAT </w:instrTex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separate"/>
          </w:r>
          <w:r w:rsidR="00443687">
            <w:rPr>
              <w:rFonts w:ascii="Arial" w:hAnsi="Arial" w:cs="Arial"/>
              <w:noProof/>
              <w:color w:val="808080"/>
              <w:sz w:val="16"/>
              <w:szCs w:val="16"/>
            </w:rPr>
            <w:t>8</w: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end"/>
          </w:r>
          <w:r>
            <w:rPr>
              <w:rFonts w:ascii="Arial" w:hAnsi="Arial" w:cs="Arial"/>
              <w:color w:val="808080"/>
              <w:sz w:val="16"/>
              <w:szCs w:val="16"/>
            </w:rPr>
            <w:t xml:space="preserve"> / </w: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808080"/>
              <w:sz w:val="16"/>
              <w:szCs w:val="16"/>
            </w:rPr>
            <w:instrText xml:space="preserve"> NUMPAGES   \* MERGEFORMAT </w:instrTex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separate"/>
          </w:r>
          <w:r w:rsidR="00443687">
            <w:rPr>
              <w:rFonts w:ascii="Arial" w:hAnsi="Arial" w:cs="Arial"/>
              <w:noProof/>
              <w:color w:val="808080"/>
              <w:sz w:val="16"/>
              <w:szCs w:val="16"/>
            </w:rPr>
            <w:t>8</w: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end"/>
          </w:r>
        </w:p>
      </w:tc>
    </w:tr>
  </w:tbl>
  <w:p w14:paraId="2E9EE8A1" w14:textId="77777777" w:rsidR="004127B7" w:rsidRPr="00DF7CB9" w:rsidRDefault="004127B7" w:rsidP="00197F0C">
    <w:pPr>
      <w:pStyle w:val="Stopka"/>
      <w:spacing w:after="20"/>
      <w:rPr>
        <w:rFonts w:ascii="Arial" w:hAnsi="Arial" w:cs="Arial"/>
        <w:color w:val="808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889528" w14:textId="77777777" w:rsidR="00A5440C" w:rsidRDefault="00A5440C">
      <w:r>
        <w:separator/>
      </w:r>
    </w:p>
  </w:footnote>
  <w:footnote w:type="continuationSeparator" w:id="0">
    <w:p w14:paraId="1EBA3DC1" w14:textId="77777777" w:rsidR="00A5440C" w:rsidRDefault="00A544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F78ABC" w14:textId="77777777" w:rsidR="000C0CBD" w:rsidRDefault="000C0CBD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D78DAB" w14:textId="77777777" w:rsidR="004127B7" w:rsidRDefault="004127B7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A061C4" wp14:editId="63D37DAF">
              <wp:simplePos x="0" y="0"/>
              <wp:positionH relativeFrom="leftMargin">
                <wp:posOffset>235573</wp:posOffset>
              </wp:positionH>
              <wp:positionV relativeFrom="paragraph">
                <wp:posOffset>-284899</wp:posOffset>
              </wp:positionV>
              <wp:extent cx="377825" cy="11394955"/>
              <wp:effectExtent l="0" t="0" r="3175" b="0"/>
              <wp:wrapNone/>
              <wp:docPr id="2" name="Prostoką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7825" cy="11394955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7AC357E" id="Prostokąt 2" o:spid="_x0000_s1026" style="position:absolute;margin-left:18.55pt;margin-top:-22.45pt;width:29.75pt;height:897.2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" fillcolor="#1f497d [3215]" stroked="f" strokeweight="2pt">
              <w10:wrap anchorx="margin"/>
            </v:rect>
          </w:pict>
        </mc:Fallback>
      </mc:AlternateContent>
    </w:r>
  </w:p>
  <w:tbl>
    <w:tblPr>
      <w:tblW w:w="10191" w:type="dxa"/>
      <w:tblInd w:w="-70" w:type="dxa"/>
      <w:tblLook w:val="01E0" w:firstRow="1" w:lastRow="1" w:firstColumn="1" w:lastColumn="1" w:noHBand="0" w:noVBand="0"/>
    </w:tblPr>
    <w:tblGrid>
      <w:gridCol w:w="2831"/>
      <w:gridCol w:w="4469"/>
      <w:gridCol w:w="2891"/>
    </w:tblGrid>
    <w:tr w:rsidR="004127B7" w:rsidRPr="00F132DA" w14:paraId="546883FF" w14:textId="77777777" w:rsidTr="001F17CC">
      <w:tc>
        <w:tcPr>
          <w:tcW w:w="2831" w:type="dxa"/>
          <w:vAlign w:val="bottom"/>
        </w:tcPr>
        <w:p w14:paraId="49F8DB5B" w14:textId="47290638" w:rsidR="004127B7" w:rsidRPr="00F132DA" w:rsidRDefault="004127B7" w:rsidP="00C605BB">
          <w:pPr>
            <w:pStyle w:val="Nagwek"/>
            <w:ind w:right="-302"/>
            <w:rPr>
              <w:rFonts w:ascii="Arial" w:hAnsi="Arial" w:cs="Arial"/>
              <w:color w:val="808080"/>
              <w:sz w:val="18"/>
              <w:szCs w:val="18"/>
            </w:rPr>
          </w:pPr>
        </w:p>
      </w:tc>
      <w:tc>
        <w:tcPr>
          <w:tcW w:w="4469" w:type="dxa"/>
          <w:vAlign w:val="center"/>
        </w:tcPr>
        <w:p w14:paraId="6B0420E0" w14:textId="498D2749" w:rsidR="004127B7" w:rsidRPr="00F132DA" w:rsidRDefault="004127B7" w:rsidP="00C76B3D">
          <w:pPr>
            <w:pStyle w:val="Nagwek"/>
            <w:tabs>
              <w:tab w:val="clear" w:pos="4536"/>
            </w:tabs>
            <w:ind w:right="-302"/>
            <w:jc w:val="center"/>
            <w:rPr>
              <w:rFonts w:ascii="Arial" w:hAnsi="Arial" w:cs="Arial"/>
              <w:b/>
              <w:color w:val="808080"/>
              <w:sz w:val="28"/>
              <w:szCs w:val="28"/>
            </w:rPr>
          </w:pPr>
        </w:p>
      </w:tc>
      <w:tc>
        <w:tcPr>
          <w:tcW w:w="2891" w:type="dxa"/>
        </w:tcPr>
        <w:p w14:paraId="186E2405" w14:textId="2B8FDFE5" w:rsidR="004127B7" w:rsidRPr="00F132DA" w:rsidRDefault="004127B7" w:rsidP="00C605BB">
          <w:pPr>
            <w:pStyle w:val="Nagwek"/>
            <w:jc w:val="right"/>
            <w:rPr>
              <w:rFonts w:ascii="Arial" w:hAnsi="Arial" w:cs="Arial"/>
              <w:b/>
              <w:color w:val="808080"/>
              <w:sz w:val="28"/>
              <w:szCs w:val="28"/>
            </w:rPr>
          </w:pPr>
        </w:p>
      </w:tc>
    </w:tr>
  </w:tbl>
  <w:p w14:paraId="489C9F9C" w14:textId="4BE666EC" w:rsidR="004127B7" w:rsidRPr="00851F07" w:rsidRDefault="004127B7" w:rsidP="00094C46">
    <w:pPr>
      <w:pStyle w:val="Nagwek"/>
      <w:ind w:right="-794"/>
      <w:jc w:val="both"/>
      <w:rPr>
        <w:rFonts w:ascii="Arial" w:hAnsi="Arial" w:cs="Arial"/>
        <w:color w:val="808080"/>
        <w:sz w:val="22"/>
        <w:szCs w:val="22"/>
        <w:vertAlign w:val="superscript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6880B" w14:textId="77777777" w:rsidR="000C0CBD" w:rsidRDefault="000C0CBD">
    <w:pPr>
      <w:pStyle w:val="Nagwek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543076" w14:textId="77777777" w:rsidR="004127B7" w:rsidRDefault="004127B7"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5E0F13" wp14:editId="7C752789">
              <wp:simplePos x="0" y="0"/>
              <wp:positionH relativeFrom="leftMargin">
                <wp:posOffset>235573</wp:posOffset>
              </wp:positionH>
              <wp:positionV relativeFrom="paragraph">
                <wp:posOffset>-284899</wp:posOffset>
              </wp:positionV>
              <wp:extent cx="377825" cy="11394955"/>
              <wp:effectExtent l="0" t="0" r="3175" b="0"/>
              <wp:wrapNone/>
              <wp:docPr id="55" name="Prostokąt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7825" cy="11394955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69AAD0F" id="Prostokąt 55" o:spid="_x0000_s1026" style="position:absolute;margin-left:18.55pt;margin-top:-22.45pt;width:29.75pt;height:897.2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" fillcolor="#1f497d [3215]" stroked="f" strokeweight="2pt">
              <w10:wrap anchorx="margin"/>
            </v:rect>
          </w:pict>
        </mc:Fallback>
      </mc:AlternateContent>
    </w:r>
  </w:p>
  <w:tbl>
    <w:tblPr>
      <w:tblW w:w="10191" w:type="dxa"/>
      <w:tblInd w:w="-70" w:type="dxa"/>
      <w:tblLook w:val="01E0" w:firstRow="1" w:lastRow="1" w:firstColumn="1" w:lastColumn="1" w:noHBand="0" w:noVBand="0"/>
    </w:tblPr>
    <w:tblGrid>
      <w:gridCol w:w="7583"/>
      <w:gridCol w:w="284"/>
      <w:gridCol w:w="2324"/>
    </w:tblGrid>
    <w:tr w:rsidR="004127B7" w:rsidRPr="00F132DA" w14:paraId="633E0985" w14:textId="77777777" w:rsidTr="00756D75">
      <w:tc>
        <w:tcPr>
          <w:tcW w:w="7583" w:type="dxa"/>
        </w:tcPr>
        <w:p w14:paraId="72D3C6A7" w14:textId="47D1D693" w:rsidR="004127B7" w:rsidRDefault="004127B7" w:rsidP="002F16FD">
          <w:pPr>
            <w:pStyle w:val="Nagwek"/>
            <w:ind w:right="-302"/>
            <w:rPr>
              <w:rFonts w:ascii="Arial" w:hAnsi="Arial" w:cs="Arial"/>
              <w:b/>
              <w:color w:val="808080"/>
              <w:sz w:val="28"/>
              <w:szCs w:val="28"/>
            </w:rPr>
          </w:pPr>
          <w:r>
            <w:rPr>
              <w:rFonts w:ascii="Arial" w:hAnsi="Arial" w:cs="Arial"/>
              <w:b/>
              <w:color w:val="808080"/>
              <w:sz w:val="28"/>
              <w:szCs w:val="28"/>
            </w:rPr>
            <w:fldChar w:fldCharType="begin"/>
          </w:r>
          <w:r>
            <w:rPr>
              <w:rFonts w:ascii="Arial" w:hAnsi="Arial" w:cs="Arial"/>
              <w:b/>
              <w:color w:val="808080"/>
              <w:sz w:val="28"/>
              <w:szCs w:val="28"/>
            </w:rPr>
            <w:instrText xml:space="preserve"> SUBJECT   \* MERGEFORMAT </w:instrText>
          </w:r>
          <w:r>
            <w:rPr>
              <w:rFonts w:ascii="Arial" w:hAnsi="Arial" w:cs="Arial"/>
              <w:b/>
              <w:color w:val="808080"/>
              <w:sz w:val="28"/>
              <w:szCs w:val="28"/>
            </w:rPr>
            <w:fldChar w:fldCharType="separate"/>
          </w:r>
          <w:r w:rsidR="002A5D8A">
            <w:rPr>
              <w:rFonts w:ascii="Arial" w:hAnsi="Arial" w:cs="Arial"/>
              <w:b/>
              <w:color w:val="808080"/>
              <w:sz w:val="28"/>
              <w:szCs w:val="28"/>
            </w:rPr>
            <w:t>RZUT MONETĄ</w:t>
          </w:r>
          <w:r>
            <w:rPr>
              <w:rFonts w:ascii="Arial" w:hAnsi="Arial" w:cs="Arial"/>
              <w:b/>
              <w:color w:val="808080"/>
              <w:sz w:val="28"/>
              <w:szCs w:val="28"/>
            </w:rPr>
            <w:fldChar w:fldCharType="end"/>
          </w:r>
          <w:r>
            <w:rPr>
              <w:rFonts w:ascii="Arial" w:hAnsi="Arial" w:cs="Arial"/>
              <w:b/>
              <w:color w:val="808080"/>
              <w:sz w:val="28"/>
              <w:szCs w:val="28"/>
            </w:rPr>
            <w:t xml:space="preserve"> </w:t>
          </w:r>
        </w:p>
        <w:p w14:paraId="4178DFD1" w14:textId="77777777" w:rsidR="004127B7" w:rsidRDefault="004127B7" w:rsidP="000947A1">
          <w:pPr>
            <w:pStyle w:val="Nagwek"/>
            <w:ind w:right="-302"/>
            <w:rPr>
              <w:rFonts w:ascii="Arial" w:hAnsi="Arial" w:cs="Arial"/>
              <w:b/>
              <w:color w:val="808080"/>
            </w:rPr>
          </w:pPr>
          <w:r w:rsidRPr="000947A1">
            <w:rPr>
              <w:rFonts w:ascii="Arial" w:hAnsi="Arial" w:cs="Arial"/>
              <w:b/>
              <w:color w:val="808080"/>
            </w:rPr>
            <w:fldChar w:fldCharType="begin"/>
          </w:r>
          <w:r w:rsidRPr="000947A1">
            <w:rPr>
              <w:rFonts w:ascii="Arial" w:hAnsi="Arial" w:cs="Arial"/>
              <w:b/>
              <w:color w:val="808080"/>
            </w:rPr>
            <w:instrText xml:space="preserve"> TITLE   \* MERGEFORMAT </w:instrText>
          </w:r>
          <w:r w:rsidRPr="000947A1">
            <w:rPr>
              <w:rFonts w:ascii="Arial" w:hAnsi="Arial" w:cs="Arial"/>
              <w:b/>
              <w:color w:val="808080"/>
            </w:rPr>
            <w:fldChar w:fldCharType="separate"/>
          </w:r>
          <w:r>
            <w:rPr>
              <w:rFonts w:ascii="Arial" w:hAnsi="Arial" w:cs="Arial"/>
              <w:b/>
              <w:color w:val="808080"/>
            </w:rPr>
            <w:t>Dokumentacja projektowa</w:t>
          </w:r>
          <w:r w:rsidRPr="000947A1">
            <w:rPr>
              <w:rFonts w:ascii="Arial" w:hAnsi="Arial" w:cs="Arial"/>
              <w:b/>
              <w:color w:val="808080"/>
            </w:rPr>
            <w:fldChar w:fldCharType="end"/>
          </w:r>
          <w:r w:rsidRPr="000947A1">
            <w:rPr>
              <w:rFonts w:ascii="Arial" w:hAnsi="Arial" w:cs="Arial"/>
              <w:b/>
              <w:color w:val="808080"/>
            </w:rPr>
            <w:t xml:space="preserve"> </w:t>
          </w:r>
        </w:p>
        <w:p w14:paraId="552F3C1A" w14:textId="5738C631" w:rsidR="004127B7" w:rsidRPr="000947A1" w:rsidRDefault="004127B7" w:rsidP="00E049E6">
          <w:pPr>
            <w:pStyle w:val="Nagwek"/>
            <w:spacing w:before="120"/>
            <w:ind w:right="-301"/>
            <w:rPr>
              <w:rFonts w:ascii="Arial" w:hAnsi="Arial" w:cs="Arial"/>
              <w:b/>
              <w:color w:val="808080"/>
            </w:rPr>
          </w:pPr>
          <w:r w:rsidRPr="00197F0C">
            <w:rPr>
              <w:rFonts w:ascii="Arial" w:hAnsi="Arial" w:cs="Arial"/>
              <w:b/>
              <w:color w:val="808080"/>
              <w:sz w:val="20"/>
              <w:szCs w:val="20"/>
            </w:rPr>
            <w:t xml:space="preserve">wersja </w:t>
          </w:r>
          <w:r w:rsidRPr="00197F0C">
            <w:rPr>
              <w:rFonts w:ascii="Arial" w:hAnsi="Arial" w:cs="Arial"/>
              <w:b/>
              <w:color w:val="808080"/>
              <w:sz w:val="20"/>
              <w:szCs w:val="20"/>
            </w:rPr>
            <w:fldChar w:fldCharType="begin"/>
          </w:r>
          <w:r w:rsidRPr="00197F0C">
            <w:rPr>
              <w:rFonts w:ascii="Arial" w:hAnsi="Arial" w:cs="Arial"/>
              <w:b/>
              <w:color w:val="808080"/>
              <w:sz w:val="20"/>
              <w:szCs w:val="20"/>
            </w:rPr>
            <w:instrText xml:space="preserve"> DOCPROPERTY  Wersja  \* MERGEFORMAT </w:instrText>
          </w:r>
          <w:r w:rsidRPr="00197F0C">
            <w:rPr>
              <w:rFonts w:ascii="Arial" w:hAnsi="Arial" w:cs="Arial"/>
              <w:b/>
              <w:color w:val="808080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b/>
              <w:color w:val="808080"/>
              <w:sz w:val="20"/>
              <w:szCs w:val="20"/>
            </w:rPr>
            <w:t>1</w:t>
          </w:r>
          <w:r w:rsidRPr="00197F0C">
            <w:rPr>
              <w:rFonts w:ascii="Arial" w:hAnsi="Arial" w:cs="Arial"/>
              <w:b/>
              <w:color w:val="808080"/>
              <w:sz w:val="20"/>
              <w:szCs w:val="20"/>
            </w:rPr>
            <w:fldChar w:fldCharType="end"/>
          </w:r>
          <w:r>
            <w:rPr>
              <w:rFonts w:ascii="Arial" w:hAnsi="Arial" w:cs="Arial"/>
              <w:b/>
              <w:color w:val="808080"/>
              <w:sz w:val="20"/>
              <w:szCs w:val="20"/>
            </w:rPr>
            <w:t xml:space="preserve"> z dnia </w:t>
          </w:r>
          <w:r w:rsidRPr="00E049E6">
            <w:rPr>
              <w:rFonts w:ascii="Arial" w:hAnsi="Arial" w:cs="Arial"/>
              <w:b/>
              <w:color w:val="808080"/>
              <w:sz w:val="20"/>
              <w:szCs w:val="20"/>
            </w:rPr>
            <w:fldChar w:fldCharType="begin"/>
          </w:r>
          <w:r w:rsidRPr="00E049E6">
            <w:rPr>
              <w:rFonts w:ascii="Arial" w:hAnsi="Arial" w:cs="Arial"/>
              <w:b/>
              <w:color w:val="808080"/>
              <w:sz w:val="20"/>
              <w:szCs w:val="20"/>
            </w:rPr>
            <w:instrText xml:space="preserve"> SAVEDATE   \* MERGEFORMAT </w:instrText>
          </w:r>
          <w:r w:rsidRPr="00E049E6">
            <w:rPr>
              <w:rFonts w:ascii="Arial" w:hAnsi="Arial" w:cs="Arial"/>
              <w:b/>
              <w:color w:val="808080"/>
              <w:sz w:val="20"/>
              <w:szCs w:val="20"/>
            </w:rPr>
            <w:fldChar w:fldCharType="separate"/>
          </w:r>
          <w:r w:rsidR="00443687">
            <w:rPr>
              <w:rFonts w:ascii="Arial" w:hAnsi="Arial" w:cs="Arial"/>
              <w:b/>
              <w:noProof/>
              <w:color w:val="808080"/>
              <w:sz w:val="20"/>
              <w:szCs w:val="20"/>
            </w:rPr>
            <w:t>21.07.2021 06:38:00</w:t>
          </w:r>
          <w:r w:rsidRPr="00E049E6">
            <w:rPr>
              <w:rFonts w:ascii="Arial" w:hAnsi="Arial" w:cs="Arial"/>
              <w:b/>
              <w:color w:val="808080"/>
              <w:sz w:val="20"/>
              <w:szCs w:val="20"/>
            </w:rPr>
            <w:fldChar w:fldCharType="end"/>
          </w:r>
          <w:r w:rsidRPr="00197F0C">
            <w:rPr>
              <w:noProof/>
              <w:sz w:val="20"/>
              <w:szCs w:val="20"/>
            </w:rPr>
            <w:t xml:space="preserve"> </w:t>
          </w:r>
        </w:p>
      </w:tc>
      <w:tc>
        <w:tcPr>
          <w:tcW w:w="284" w:type="dxa"/>
          <w:vAlign w:val="bottom"/>
        </w:tcPr>
        <w:p w14:paraId="10218FDC" w14:textId="77777777" w:rsidR="004127B7" w:rsidRPr="00197F0C" w:rsidRDefault="004127B7" w:rsidP="00756D75">
          <w:pPr>
            <w:pStyle w:val="Nagwek"/>
            <w:ind w:right="-302"/>
            <w:rPr>
              <w:rFonts w:ascii="Arial" w:hAnsi="Arial" w:cs="Arial"/>
              <w:color w:val="808080"/>
              <w:sz w:val="20"/>
              <w:szCs w:val="20"/>
            </w:rPr>
          </w:pPr>
        </w:p>
      </w:tc>
      <w:tc>
        <w:tcPr>
          <w:tcW w:w="2324" w:type="dxa"/>
        </w:tcPr>
        <w:p w14:paraId="7298994D" w14:textId="0BE05F00" w:rsidR="004127B7" w:rsidRPr="00F132DA" w:rsidRDefault="004127B7" w:rsidP="00C605BB">
          <w:pPr>
            <w:pStyle w:val="Nagwek"/>
            <w:jc w:val="right"/>
            <w:rPr>
              <w:rFonts w:ascii="Arial" w:hAnsi="Arial" w:cs="Arial"/>
              <w:b/>
              <w:color w:val="808080"/>
              <w:sz w:val="28"/>
              <w:szCs w:val="28"/>
            </w:rPr>
          </w:pPr>
        </w:p>
      </w:tc>
    </w:tr>
  </w:tbl>
  <w:p w14:paraId="5E00188B" w14:textId="37B9CB49" w:rsidR="004127B7" w:rsidRPr="00851F07" w:rsidRDefault="004127B7" w:rsidP="00C605BB">
    <w:pPr>
      <w:pStyle w:val="Nagwek"/>
      <w:ind w:right="-794"/>
      <w:jc w:val="both"/>
      <w:rPr>
        <w:rFonts w:ascii="Arial" w:hAnsi="Arial" w:cs="Arial"/>
        <w:color w:val="808080"/>
        <w:sz w:val="22"/>
        <w:szCs w:val="22"/>
        <w:vertAlign w:val="superscript"/>
      </w:rPr>
    </w:pPr>
    <w:r>
      <w:rPr>
        <w:rFonts w:ascii="Arial" w:hAnsi="Arial" w:cs="Arial"/>
        <w:color w:val="808080"/>
        <w:sz w:val="22"/>
        <w:szCs w:val="22"/>
        <w:vertAlign w:val="superscript"/>
      </w:rPr>
      <w:t>____</w:t>
    </w:r>
    <w:r w:rsidRPr="00851F07">
      <w:rPr>
        <w:rFonts w:ascii="Arial" w:hAnsi="Arial" w:cs="Arial"/>
        <w:color w:val="808080"/>
        <w:sz w:val="22"/>
        <w:szCs w:val="22"/>
        <w:vertAlign w:val="superscript"/>
      </w:rPr>
      <w:t>___________________________________</w:t>
    </w:r>
    <w:r>
      <w:rPr>
        <w:rFonts w:ascii="Arial" w:hAnsi="Arial" w:cs="Arial"/>
        <w:color w:val="808080"/>
        <w:sz w:val="22"/>
        <w:szCs w:val="22"/>
        <w:vertAlign w:val="superscript"/>
      </w:rPr>
      <w:t>__________________________________________________________________</w:t>
    </w:r>
    <w:r w:rsidRPr="00851F07">
      <w:rPr>
        <w:rFonts w:ascii="Arial" w:hAnsi="Arial" w:cs="Arial"/>
        <w:color w:val="808080"/>
        <w:sz w:val="22"/>
        <w:szCs w:val="22"/>
        <w:vertAlign w:val="superscript"/>
      </w:rPr>
      <w:t>_</w:t>
    </w:r>
    <w:r>
      <w:rPr>
        <w:rFonts w:ascii="Arial" w:hAnsi="Arial" w:cs="Arial"/>
        <w:color w:val="808080"/>
        <w:sz w:val="22"/>
        <w:szCs w:val="22"/>
        <w:vertAlign w:val="superscript"/>
      </w:rPr>
      <w:t>_____</w:t>
    </w:r>
    <w:r w:rsidRPr="00851F07">
      <w:rPr>
        <w:rFonts w:ascii="Arial" w:hAnsi="Arial" w:cs="Arial"/>
        <w:color w:val="808080"/>
        <w:sz w:val="22"/>
        <w:szCs w:val="22"/>
        <w:vertAlign w:val="superscript"/>
      </w:rPr>
      <w:t>_</w:t>
    </w:r>
    <w:r>
      <w:rPr>
        <w:rFonts w:ascii="Arial" w:hAnsi="Arial" w:cs="Arial"/>
        <w:color w:val="808080"/>
        <w:sz w:val="22"/>
        <w:szCs w:val="22"/>
        <w:vertAlign w:val="superscript"/>
      </w:rPr>
      <w:t>_</w:t>
    </w:r>
    <w:r w:rsidR="000C0CBD">
      <w:rPr>
        <w:rFonts w:ascii="Arial" w:hAnsi="Arial" w:cs="Arial"/>
        <w:color w:val="808080"/>
        <w:sz w:val="22"/>
        <w:szCs w:val="22"/>
        <w:vertAlign w:val="superscript"/>
      </w:rPr>
      <w:t>__</w:t>
    </w:r>
    <w:r w:rsidR="000C0CBD" w:rsidRPr="00851F07">
      <w:rPr>
        <w:rFonts w:ascii="Arial" w:hAnsi="Arial" w:cs="Arial"/>
        <w:color w:val="808080"/>
        <w:sz w:val="22"/>
        <w:szCs w:val="22"/>
        <w:vertAlign w:val="superscript"/>
      </w:rPr>
      <w:t>_</w:t>
    </w:r>
    <w:r w:rsidR="000C0CBD">
      <w:rPr>
        <w:rFonts w:ascii="Arial" w:hAnsi="Arial" w:cs="Arial"/>
        <w:color w:val="808080"/>
        <w:sz w:val="22"/>
        <w:szCs w:val="22"/>
        <w:vertAlign w:val="superscript"/>
      </w:rPr>
      <w:t>_____</w:t>
    </w:r>
    <w:r w:rsidR="000C0CBD" w:rsidRPr="00851F07">
      <w:rPr>
        <w:rFonts w:ascii="Arial" w:hAnsi="Arial" w:cs="Arial"/>
        <w:color w:val="808080"/>
        <w:sz w:val="22"/>
        <w:szCs w:val="22"/>
        <w:vertAlign w:val="superscript"/>
      </w:rPr>
      <w:t>_</w:t>
    </w:r>
    <w:r w:rsidR="000C0CBD">
      <w:rPr>
        <w:rFonts w:ascii="Arial" w:hAnsi="Arial" w:cs="Arial"/>
        <w:color w:val="808080"/>
        <w:sz w:val="22"/>
        <w:szCs w:val="22"/>
        <w:vertAlign w:val="superscript"/>
      </w:rPr>
      <w:t>___</w:t>
    </w:r>
    <w:r w:rsidR="000C0CBD" w:rsidRPr="00851F07">
      <w:rPr>
        <w:rFonts w:ascii="Arial" w:hAnsi="Arial" w:cs="Arial"/>
        <w:color w:val="808080"/>
        <w:sz w:val="22"/>
        <w:szCs w:val="22"/>
        <w:vertAlign w:val="superscript"/>
      </w:rPr>
      <w:t>_</w:t>
    </w:r>
    <w:r w:rsidR="000C0CBD">
      <w:rPr>
        <w:rFonts w:ascii="Arial" w:hAnsi="Arial" w:cs="Arial"/>
        <w:color w:val="808080"/>
        <w:sz w:val="22"/>
        <w:szCs w:val="22"/>
        <w:vertAlign w:val="superscript"/>
      </w:rPr>
      <w:t>_____</w:t>
    </w:r>
    <w:r w:rsidR="000C0CBD" w:rsidRPr="00851F07">
      <w:rPr>
        <w:rFonts w:ascii="Arial" w:hAnsi="Arial" w:cs="Arial"/>
        <w:color w:val="808080"/>
        <w:sz w:val="22"/>
        <w:szCs w:val="22"/>
        <w:vertAlign w:val="superscript"/>
      </w:rPr>
      <w:t>_</w:t>
    </w:r>
    <w:r w:rsidR="000C0CBD">
      <w:rPr>
        <w:rFonts w:ascii="Arial" w:hAnsi="Arial" w:cs="Arial"/>
        <w:color w:val="808080"/>
        <w:sz w:val="22"/>
        <w:szCs w:val="22"/>
        <w:vertAlign w:val="superscript"/>
      </w:rPr>
      <w:t>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93E38"/>
    <w:multiLevelType w:val="hybridMultilevel"/>
    <w:tmpl w:val="A7BA0A0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3F5875"/>
    <w:multiLevelType w:val="hybridMultilevel"/>
    <w:tmpl w:val="EF009D46"/>
    <w:lvl w:ilvl="0" w:tplc="04150017">
      <w:start w:val="1"/>
      <w:numFmt w:val="lowerLetter"/>
      <w:lvlText w:val="%1)"/>
      <w:lvlJc w:val="left"/>
      <w:pPr>
        <w:ind w:left="1428" w:hanging="360"/>
      </w:pPr>
    </w:lvl>
    <w:lvl w:ilvl="1" w:tplc="04150019">
      <w:start w:val="1"/>
      <w:numFmt w:val="lowerLetter"/>
      <w:lvlText w:val="%2."/>
      <w:lvlJc w:val="left"/>
      <w:pPr>
        <w:ind w:left="2148" w:hanging="360"/>
      </w:pPr>
    </w:lvl>
    <w:lvl w:ilvl="2" w:tplc="0415001B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B6974D3"/>
    <w:multiLevelType w:val="hybridMultilevel"/>
    <w:tmpl w:val="63A408F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F53DB"/>
    <w:multiLevelType w:val="hybridMultilevel"/>
    <w:tmpl w:val="89A6183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320FD"/>
    <w:multiLevelType w:val="hybridMultilevel"/>
    <w:tmpl w:val="9ECEDEE2"/>
    <w:lvl w:ilvl="0" w:tplc="0415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016" w:hanging="360"/>
      </w:pPr>
    </w:lvl>
    <w:lvl w:ilvl="2" w:tplc="0415001B" w:tentative="1">
      <w:start w:val="1"/>
      <w:numFmt w:val="lowerRoman"/>
      <w:lvlText w:val="%3."/>
      <w:lvlJc w:val="right"/>
      <w:pPr>
        <w:ind w:left="2736" w:hanging="180"/>
      </w:pPr>
    </w:lvl>
    <w:lvl w:ilvl="3" w:tplc="0415000F" w:tentative="1">
      <w:start w:val="1"/>
      <w:numFmt w:val="decimal"/>
      <w:lvlText w:val="%4."/>
      <w:lvlJc w:val="left"/>
      <w:pPr>
        <w:ind w:left="3456" w:hanging="360"/>
      </w:pPr>
    </w:lvl>
    <w:lvl w:ilvl="4" w:tplc="04150019" w:tentative="1">
      <w:start w:val="1"/>
      <w:numFmt w:val="lowerLetter"/>
      <w:lvlText w:val="%5."/>
      <w:lvlJc w:val="left"/>
      <w:pPr>
        <w:ind w:left="4176" w:hanging="360"/>
      </w:pPr>
    </w:lvl>
    <w:lvl w:ilvl="5" w:tplc="0415001B" w:tentative="1">
      <w:start w:val="1"/>
      <w:numFmt w:val="lowerRoman"/>
      <w:lvlText w:val="%6."/>
      <w:lvlJc w:val="right"/>
      <w:pPr>
        <w:ind w:left="4896" w:hanging="180"/>
      </w:pPr>
    </w:lvl>
    <w:lvl w:ilvl="6" w:tplc="0415000F" w:tentative="1">
      <w:start w:val="1"/>
      <w:numFmt w:val="decimal"/>
      <w:lvlText w:val="%7."/>
      <w:lvlJc w:val="left"/>
      <w:pPr>
        <w:ind w:left="5616" w:hanging="360"/>
      </w:pPr>
    </w:lvl>
    <w:lvl w:ilvl="7" w:tplc="04150019" w:tentative="1">
      <w:start w:val="1"/>
      <w:numFmt w:val="lowerLetter"/>
      <w:lvlText w:val="%8."/>
      <w:lvlJc w:val="left"/>
      <w:pPr>
        <w:ind w:left="6336" w:hanging="360"/>
      </w:pPr>
    </w:lvl>
    <w:lvl w:ilvl="8" w:tplc="0415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" w15:restartNumberingAfterBreak="0">
    <w:nsid w:val="0F1F5DDD"/>
    <w:multiLevelType w:val="hybridMultilevel"/>
    <w:tmpl w:val="CC3253F0"/>
    <w:lvl w:ilvl="0" w:tplc="AAC00A04">
      <w:start w:val="1"/>
      <w:numFmt w:val="lowerLetter"/>
      <w:lvlText w:val="%1)"/>
      <w:lvlJc w:val="left"/>
      <w:pPr>
        <w:ind w:left="1494" w:hanging="360"/>
      </w:pPr>
      <w:rPr>
        <w:rFonts w:hint="default"/>
        <w:color w:val="auto"/>
      </w:r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034DA0"/>
    <w:multiLevelType w:val="hybridMultilevel"/>
    <w:tmpl w:val="31585BC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8E097F"/>
    <w:multiLevelType w:val="hybridMultilevel"/>
    <w:tmpl w:val="F6C471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D2836"/>
    <w:multiLevelType w:val="hybridMultilevel"/>
    <w:tmpl w:val="D77EA2D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F1398"/>
    <w:multiLevelType w:val="hybridMultilevel"/>
    <w:tmpl w:val="A7BA0A0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36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3F4AB2"/>
    <w:multiLevelType w:val="hybridMultilevel"/>
    <w:tmpl w:val="8BB0584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1D436D"/>
    <w:multiLevelType w:val="multilevel"/>
    <w:tmpl w:val="0ABC1CE4"/>
    <w:lvl w:ilvl="0">
      <w:start w:val="1"/>
      <w:numFmt w:val="decimal"/>
      <w:pStyle w:val="BIELbit-paragraf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1AD7F74"/>
    <w:multiLevelType w:val="hybridMultilevel"/>
    <w:tmpl w:val="31AA92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E21AB"/>
    <w:multiLevelType w:val="hybridMultilevel"/>
    <w:tmpl w:val="AC1060E8"/>
    <w:lvl w:ilvl="0" w:tplc="0415001B">
      <w:start w:val="1"/>
      <w:numFmt w:val="lowerRoman"/>
      <w:lvlText w:val="%1."/>
      <w:lvlJc w:val="right"/>
      <w:pPr>
        <w:ind w:left="1440" w:hanging="360"/>
      </w:p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880" w:hanging="180"/>
      </w:pPr>
    </w:lvl>
    <w:lvl w:ilvl="3" w:tplc="0415000F">
      <w:start w:val="1"/>
      <w:numFmt w:val="decimal"/>
      <w:lvlText w:val="%4."/>
      <w:lvlJc w:val="left"/>
      <w:pPr>
        <w:ind w:left="3600" w:hanging="360"/>
      </w:pPr>
    </w:lvl>
    <w:lvl w:ilvl="4" w:tplc="04150019">
      <w:start w:val="1"/>
      <w:numFmt w:val="lowerLetter"/>
      <w:lvlText w:val="%5."/>
      <w:lvlJc w:val="left"/>
      <w:pPr>
        <w:ind w:left="4320" w:hanging="360"/>
      </w:pPr>
    </w:lvl>
    <w:lvl w:ilvl="5" w:tplc="0415001B">
      <w:start w:val="1"/>
      <w:numFmt w:val="lowerRoman"/>
      <w:lvlText w:val="%6."/>
      <w:lvlJc w:val="right"/>
      <w:pPr>
        <w:ind w:left="5040" w:hanging="180"/>
      </w:pPr>
    </w:lvl>
    <w:lvl w:ilvl="6" w:tplc="0415000F">
      <w:start w:val="1"/>
      <w:numFmt w:val="decimal"/>
      <w:lvlText w:val="%7."/>
      <w:lvlJc w:val="left"/>
      <w:pPr>
        <w:ind w:left="5760" w:hanging="360"/>
      </w:pPr>
    </w:lvl>
    <w:lvl w:ilvl="7" w:tplc="04150019">
      <w:start w:val="1"/>
      <w:numFmt w:val="lowerLetter"/>
      <w:lvlText w:val="%8."/>
      <w:lvlJc w:val="left"/>
      <w:pPr>
        <w:ind w:left="6480" w:hanging="360"/>
      </w:pPr>
    </w:lvl>
    <w:lvl w:ilvl="8" w:tplc="0415001B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E43726"/>
    <w:multiLevelType w:val="hybridMultilevel"/>
    <w:tmpl w:val="0AB8ABDA"/>
    <w:lvl w:ilvl="0" w:tplc="72AA5F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A474FD"/>
    <w:multiLevelType w:val="multilevel"/>
    <w:tmpl w:val="ACE09D5E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1568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57C4739"/>
    <w:multiLevelType w:val="hybridMultilevel"/>
    <w:tmpl w:val="3BDCDB7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1950A0"/>
    <w:multiLevelType w:val="hybridMultilevel"/>
    <w:tmpl w:val="51409D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2C42EB"/>
    <w:multiLevelType w:val="hybridMultilevel"/>
    <w:tmpl w:val="A7BA0A0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5012518"/>
    <w:multiLevelType w:val="hybridMultilevel"/>
    <w:tmpl w:val="63F636FA"/>
    <w:lvl w:ilvl="0" w:tplc="98988438">
      <w:start w:val="1"/>
      <w:numFmt w:val="lowerRoman"/>
      <w:lvlText w:val="%1."/>
      <w:lvlJc w:val="right"/>
      <w:pPr>
        <w:ind w:left="1800" w:hanging="18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E95DF0"/>
    <w:multiLevelType w:val="hybridMultilevel"/>
    <w:tmpl w:val="05F04BD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5049F9"/>
    <w:multiLevelType w:val="hybridMultilevel"/>
    <w:tmpl w:val="7AF44C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93A3C"/>
    <w:multiLevelType w:val="hybridMultilevel"/>
    <w:tmpl w:val="7A161C0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5D75FD"/>
    <w:multiLevelType w:val="hybridMultilevel"/>
    <w:tmpl w:val="A7BA0A0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186017"/>
    <w:multiLevelType w:val="hybridMultilevel"/>
    <w:tmpl w:val="2B2C9F60"/>
    <w:lvl w:ilvl="0" w:tplc="B0E834D4">
      <w:start w:val="1"/>
      <w:numFmt w:val="bullet"/>
      <w:pStyle w:val="BIELbit-wyliczanka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3A148D5"/>
    <w:multiLevelType w:val="hybridMultilevel"/>
    <w:tmpl w:val="C83AE85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6A73DE8"/>
    <w:multiLevelType w:val="hybridMultilevel"/>
    <w:tmpl w:val="3DDEDD58"/>
    <w:lvl w:ilvl="0" w:tplc="04150019">
      <w:start w:val="1"/>
      <w:numFmt w:val="lowerLetter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"/>
  </w:num>
  <w:num w:numId="2">
    <w:abstractNumId w:val="24"/>
  </w:num>
  <w:num w:numId="3">
    <w:abstractNumId w:val="17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18"/>
  </w:num>
  <w:num w:numId="7">
    <w:abstractNumId w:val="16"/>
  </w:num>
  <w:num w:numId="8">
    <w:abstractNumId w:val="3"/>
  </w:num>
  <w:num w:numId="9">
    <w:abstractNumId w:val="10"/>
  </w:num>
  <w:num w:numId="10">
    <w:abstractNumId w:val="8"/>
  </w:num>
  <w:num w:numId="11">
    <w:abstractNumId w:val="0"/>
  </w:num>
  <w:num w:numId="12">
    <w:abstractNumId w:val="19"/>
  </w:num>
  <w:num w:numId="13">
    <w:abstractNumId w:val="13"/>
  </w:num>
  <w:num w:numId="14">
    <w:abstractNumId w:val="6"/>
  </w:num>
  <w:num w:numId="15">
    <w:abstractNumId w:val="12"/>
  </w:num>
  <w:num w:numId="16">
    <w:abstractNumId w:val="15"/>
  </w:num>
  <w:num w:numId="17">
    <w:abstractNumId w:val="15"/>
  </w:num>
  <w:num w:numId="18">
    <w:abstractNumId w:val="15"/>
  </w:num>
  <w:num w:numId="19">
    <w:abstractNumId w:val="21"/>
  </w:num>
  <w:num w:numId="20">
    <w:abstractNumId w:val="23"/>
  </w:num>
  <w:num w:numId="21">
    <w:abstractNumId w:val="25"/>
  </w:num>
  <w:num w:numId="22">
    <w:abstractNumId w:val="7"/>
  </w:num>
  <w:num w:numId="23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  <w:num w:numId="25">
    <w:abstractNumId w:val="1"/>
  </w:num>
  <w:num w:numId="26">
    <w:abstractNumId w:val="5"/>
  </w:num>
  <w:num w:numId="27">
    <w:abstractNumId w:val="26"/>
  </w:num>
  <w:num w:numId="28">
    <w:abstractNumId w:val="14"/>
  </w:num>
  <w:num w:numId="29">
    <w:abstractNumId w:val="2"/>
  </w:num>
  <w:num w:numId="30">
    <w:abstractNumId w:val="22"/>
  </w:num>
  <w:num w:numId="31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212"/>
    <w:rsid w:val="000000E6"/>
    <w:rsid w:val="00002B5B"/>
    <w:rsid w:val="000049E8"/>
    <w:rsid w:val="00006873"/>
    <w:rsid w:val="00010A3F"/>
    <w:rsid w:val="000117A0"/>
    <w:rsid w:val="000130E5"/>
    <w:rsid w:val="00015E00"/>
    <w:rsid w:val="0002153A"/>
    <w:rsid w:val="00021E80"/>
    <w:rsid w:val="00022F45"/>
    <w:rsid w:val="00023355"/>
    <w:rsid w:val="00023DCC"/>
    <w:rsid w:val="000300A7"/>
    <w:rsid w:val="000303DF"/>
    <w:rsid w:val="00030D5C"/>
    <w:rsid w:val="0003126B"/>
    <w:rsid w:val="000344FF"/>
    <w:rsid w:val="0003615A"/>
    <w:rsid w:val="000402B6"/>
    <w:rsid w:val="00041D0D"/>
    <w:rsid w:val="0004340D"/>
    <w:rsid w:val="000460F8"/>
    <w:rsid w:val="000501B5"/>
    <w:rsid w:val="00050D37"/>
    <w:rsid w:val="0005193B"/>
    <w:rsid w:val="00052BC9"/>
    <w:rsid w:val="00054FDA"/>
    <w:rsid w:val="000562EC"/>
    <w:rsid w:val="0006019B"/>
    <w:rsid w:val="00063905"/>
    <w:rsid w:val="00067E0D"/>
    <w:rsid w:val="000703B2"/>
    <w:rsid w:val="0007175A"/>
    <w:rsid w:val="0007342C"/>
    <w:rsid w:val="000759C3"/>
    <w:rsid w:val="00077B30"/>
    <w:rsid w:val="000811BC"/>
    <w:rsid w:val="000900D9"/>
    <w:rsid w:val="00090D8E"/>
    <w:rsid w:val="000947A1"/>
    <w:rsid w:val="00094C46"/>
    <w:rsid w:val="0009537A"/>
    <w:rsid w:val="0009596C"/>
    <w:rsid w:val="000A1142"/>
    <w:rsid w:val="000A13AC"/>
    <w:rsid w:val="000A57E1"/>
    <w:rsid w:val="000A65E8"/>
    <w:rsid w:val="000A6EB8"/>
    <w:rsid w:val="000A7476"/>
    <w:rsid w:val="000B130A"/>
    <w:rsid w:val="000B3ADF"/>
    <w:rsid w:val="000B6478"/>
    <w:rsid w:val="000B6832"/>
    <w:rsid w:val="000B690F"/>
    <w:rsid w:val="000B7F89"/>
    <w:rsid w:val="000C0CBD"/>
    <w:rsid w:val="000C153F"/>
    <w:rsid w:val="000C1821"/>
    <w:rsid w:val="000C1D78"/>
    <w:rsid w:val="000C2FED"/>
    <w:rsid w:val="000C6D6D"/>
    <w:rsid w:val="000C7024"/>
    <w:rsid w:val="000D1B80"/>
    <w:rsid w:val="000D1CA0"/>
    <w:rsid w:val="000D22D9"/>
    <w:rsid w:val="000D33A5"/>
    <w:rsid w:val="000D6420"/>
    <w:rsid w:val="000E4789"/>
    <w:rsid w:val="000E4EAE"/>
    <w:rsid w:val="000E4EC3"/>
    <w:rsid w:val="000F0E40"/>
    <w:rsid w:val="000F35C8"/>
    <w:rsid w:val="000F40FD"/>
    <w:rsid w:val="000F463C"/>
    <w:rsid w:val="00102587"/>
    <w:rsid w:val="0010367D"/>
    <w:rsid w:val="00103FE5"/>
    <w:rsid w:val="00107A07"/>
    <w:rsid w:val="001117E6"/>
    <w:rsid w:val="00113D2A"/>
    <w:rsid w:val="0011484F"/>
    <w:rsid w:val="001163CB"/>
    <w:rsid w:val="00120212"/>
    <w:rsid w:val="001207B2"/>
    <w:rsid w:val="001224AE"/>
    <w:rsid w:val="00137ADB"/>
    <w:rsid w:val="00144A42"/>
    <w:rsid w:val="00154491"/>
    <w:rsid w:val="00155DD9"/>
    <w:rsid w:val="001608DC"/>
    <w:rsid w:val="00162AD7"/>
    <w:rsid w:val="00173B88"/>
    <w:rsid w:val="00177003"/>
    <w:rsid w:val="00185DC8"/>
    <w:rsid w:val="001903C9"/>
    <w:rsid w:val="00194702"/>
    <w:rsid w:val="00197F0C"/>
    <w:rsid w:val="001A00B7"/>
    <w:rsid w:val="001A0A4F"/>
    <w:rsid w:val="001A4D54"/>
    <w:rsid w:val="001B14F9"/>
    <w:rsid w:val="001C2A32"/>
    <w:rsid w:val="001C333C"/>
    <w:rsid w:val="001C4CEB"/>
    <w:rsid w:val="001C5C8A"/>
    <w:rsid w:val="001C7597"/>
    <w:rsid w:val="001D45DD"/>
    <w:rsid w:val="001D6860"/>
    <w:rsid w:val="001D6E41"/>
    <w:rsid w:val="001D6F8A"/>
    <w:rsid w:val="001F1475"/>
    <w:rsid w:val="001F17CC"/>
    <w:rsid w:val="001F2BC4"/>
    <w:rsid w:val="001F32F9"/>
    <w:rsid w:val="001F497E"/>
    <w:rsid w:val="00200CD0"/>
    <w:rsid w:val="00202AC6"/>
    <w:rsid w:val="002037A1"/>
    <w:rsid w:val="00205762"/>
    <w:rsid w:val="00206800"/>
    <w:rsid w:val="00210DE7"/>
    <w:rsid w:val="00213BE2"/>
    <w:rsid w:val="00214AAC"/>
    <w:rsid w:val="00216AE0"/>
    <w:rsid w:val="0022424F"/>
    <w:rsid w:val="00224E62"/>
    <w:rsid w:val="00225BE5"/>
    <w:rsid w:val="00225CBD"/>
    <w:rsid w:val="00225E5F"/>
    <w:rsid w:val="00225FFB"/>
    <w:rsid w:val="00231496"/>
    <w:rsid w:val="00233632"/>
    <w:rsid w:val="002353D7"/>
    <w:rsid w:val="00235D66"/>
    <w:rsid w:val="00240B54"/>
    <w:rsid w:val="002432DD"/>
    <w:rsid w:val="00246ECE"/>
    <w:rsid w:val="002477AF"/>
    <w:rsid w:val="00252B2F"/>
    <w:rsid w:val="00255D7A"/>
    <w:rsid w:val="002565A9"/>
    <w:rsid w:val="00256831"/>
    <w:rsid w:val="002606A8"/>
    <w:rsid w:val="00261C60"/>
    <w:rsid w:val="0027227F"/>
    <w:rsid w:val="002742ED"/>
    <w:rsid w:val="00274854"/>
    <w:rsid w:val="002756D6"/>
    <w:rsid w:val="00276831"/>
    <w:rsid w:val="0027770B"/>
    <w:rsid w:val="00282A12"/>
    <w:rsid w:val="00283495"/>
    <w:rsid w:val="00283765"/>
    <w:rsid w:val="00283FB8"/>
    <w:rsid w:val="00284EC8"/>
    <w:rsid w:val="0028591A"/>
    <w:rsid w:val="00290965"/>
    <w:rsid w:val="002910CB"/>
    <w:rsid w:val="002935D2"/>
    <w:rsid w:val="00293A0F"/>
    <w:rsid w:val="002957B2"/>
    <w:rsid w:val="002A1D5A"/>
    <w:rsid w:val="002A3929"/>
    <w:rsid w:val="002A47B7"/>
    <w:rsid w:val="002A5D8A"/>
    <w:rsid w:val="002A61D3"/>
    <w:rsid w:val="002A6220"/>
    <w:rsid w:val="002B3CAD"/>
    <w:rsid w:val="002B43E1"/>
    <w:rsid w:val="002B7AC7"/>
    <w:rsid w:val="002C1570"/>
    <w:rsid w:val="002C1B3B"/>
    <w:rsid w:val="002C20E3"/>
    <w:rsid w:val="002C3AA4"/>
    <w:rsid w:val="002C3EA7"/>
    <w:rsid w:val="002C406D"/>
    <w:rsid w:val="002C6875"/>
    <w:rsid w:val="002D50F6"/>
    <w:rsid w:val="002D6798"/>
    <w:rsid w:val="002E1C9C"/>
    <w:rsid w:val="002E1D31"/>
    <w:rsid w:val="002E39BA"/>
    <w:rsid w:val="002E48EE"/>
    <w:rsid w:val="002E4C10"/>
    <w:rsid w:val="002E59EE"/>
    <w:rsid w:val="002F16FD"/>
    <w:rsid w:val="002F186D"/>
    <w:rsid w:val="002F419B"/>
    <w:rsid w:val="002F5AC1"/>
    <w:rsid w:val="002F6710"/>
    <w:rsid w:val="00302BB4"/>
    <w:rsid w:val="003067CD"/>
    <w:rsid w:val="00310D21"/>
    <w:rsid w:val="00312328"/>
    <w:rsid w:val="003154C5"/>
    <w:rsid w:val="0031587E"/>
    <w:rsid w:val="0031606A"/>
    <w:rsid w:val="00316E03"/>
    <w:rsid w:val="003202E8"/>
    <w:rsid w:val="00322D7D"/>
    <w:rsid w:val="003256C7"/>
    <w:rsid w:val="003263B8"/>
    <w:rsid w:val="0032684A"/>
    <w:rsid w:val="00327E6C"/>
    <w:rsid w:val="00330E95"/>
    <w:rsid w:val="003412CF"/>
    <w:rsid w:val="003448B8"/>
    <w:rsid w:val="003462EE"/>
    <w:rsid w:val="00346856"/>
    <w:rsid w:val="00346AD4"/>
    <w:rsid w:val="00346E64"/>
    <w:rsid w:val="00355B3C"/>
    <w:rsid w:val="003568E2"/>
    <w:rsid w:val="003574B6"/>
    <w:rsid w:val="003574CD"/>
    <w:rsid w:val="00360731"/>
    <w:rsid w:val="0036192C"/>
    <w:rsid w:val="003622ED"/>
    <w:rsid w:val="003647D8"/>
    <w:rsid w:val="003665D0"/>
    <w:rsid w:val="00366872"/>
    <w:rsid w:val="00377938"/>
    <w:rsid w:val="00377ECC"/>
    <w:rsid w:val="00380972"/>
    <w:rsid w:val="00381741"/>
    <w:rsid w:val="0038376D"/>
    <w:rsid w:val="0038397A"/>
    <w:rsid w:val="00384772"/>
    <w:rsid w:val="00385829"/>
    <w:rsid w:val="00385F0D"/>
    <w:rsid w:val="00386319"/>
    <w:rsid w:val="00387D4A"/>
    <w:rsid w:val="00390363"/>
    <w:rsid w:val="0039244B"/>
    <w:rsid w:val="00394ED2"/>
    <w:rsid w:val="00396D38"/>
    <w:rsid w:val="00396ED2"/>
    <w:rsid w:val="003A04F5"/>
    <w:rsid w:val="003A0F75"/>
    <w:rsid w:val="003A112F"/>
    <w:rsid w:val="003A4628"/>
    <w:rsid w:val="003A5289"/>
    <w:rsid w:val="003A6290"/>
    <w:rsid w:val="003A7DA8"/>
    <w:rsid w:val="003B0005"/>
    <w:rsid w:val="003B1223"/>
    <w:rsid w:val="003B22EF"/>
    <w:rsid w:val="003B3480"/>
    <w:rsid w:val="003B39EE"/>
    <w:rsid w:val="003B6031"/>
    <w:rsid w:val="003C036E"/>
    <w:rsid w:val="003C167D"/>
    <w:rsid w:val="003C2367"/>
    <w:rsid w:val="003D00C1"/>
    <w:rsid w:val="003D0C1B"/>
    <w:rsid w:val="003D7651"/>
    <w:rsid w:val="003E136F"/>
    <w:rsid w:val="003E17DA"/>
    <w:rsid w:val="003E194A"/>
    <w:rsid w:val="003E23C2"/>
    <w:rsid w:val="003E2493"/>
    <w:rsid w:val="003E54EC"/>
    <w:rsid w:val="003F1F19"/>
    <w:rsid w:val="003F49A6"/>
    <w:rsid w:val="004024F2"/>
    <w:rsid w:val="00402CC3"/>
    <w:rsid w:val="00407914"/>
    <w:rsid w:val="00411800"/>
    <w:rsid w:val="004127B7"/>
    <w:rsid w:val="0041334E"/>
    <w:rsid w:val="004133E2"/>
    <w:rsid w:val="004166C2"/>
    <w:rsid w:val="0041729E"/>
    <w:rsid w:val="00417770"/>
    <w:rsid w:val="0041790C"/>
    <w:rsid w:val="00420FEC"/>
    <w:rsid w:val="00422772"/>
    <w:rsid w:val="004234BB"/>
    <w:rsid w:val="0043210E"/>
    <w:rsid w:val="004324D6"/>
    <w:rsid w:val="004349C1"/>
    <w:rsid w:val="00443687"/>
    <w:rsid w:val="0044545F"/>
    <w:rsid w:val="00446B09"/>
    <w:rsid w:val="0045280C"/>
    <w:rsid w:val="00455518"/>
    <w:rsid w:val="00456E6B"/>
    <w:rsid w:val="00457B57"/>
    <w:rsid w:val="004723A8"/>
    <w:rsid w:val="00474E00"/>
    <w:rsid w:val="004753B6"/>
    <w:rsid w:val="004759FA"/>
    <w:rsid w:val="004821B8"/>
    <w:rsid w:val="0048648C"/>
    <w:rsid w:val="004978C3"/>
    <w:rsid w:val="004A1589"/>
    <w:rsid w:val="004A2B30"/>
    <w:rsid w:val="004A43CB"/>
    <w:rsid w:val="004A4B8B"/>
    <w:rsid w:val="004A58CD"/>
    <w:rsid w:val="004A6674"/>
    <w:rsid w:val="004A75D6"/>
    <w:rsid w:val="004A7CEE"/>
    <w:rsid w:val="004B185F"/>
    <w:rsid w:val="004B3FF9"/>
    <w:rsid w:val="004B65DA"/>
    <w:rsid w:val="004B735A"/>
    <w:rsid w:val="004C3BC3"/>
    <w:rsid w:val="004C3E30"/>
    <w:rsid w:val="004C52D1"/>
    <w:rsid w:val="004C7905"/>
    <w:rsid w:val="004D2DC0"/>
    <w:rsid w:val="004D33D2"/>
    <w:rsid w:val="004D4999"/>
    <w:rsid w:val="004D7377"/>
    <w:rsid w:val="004E0598"/>
    <w:rsid w:val="004E1E7C"/>
    <w:rsid w:val="004E3EA2"/>
    <w:rsid w:val="004E52D4"/>
    <w:rsid w:val="004F02F3"/>
    <w:rsid w:val="004F123B"/>
    <w:rsid w:val="004F72E6"/>
    <w:rsid w:val="00503ACB"/>
    <w:rsid w:val="005058C1"/>
    <w:rsid w:val="00507EDE"/>
    <w:rsid w:val="00512AAB"/>
    <w:rsid w:val="00516989"/>
    <w:rsid w:val="00517E8E"/>
    <w:rsid w:val="00522885"/>
    <w:rsid w:val="0053054E"/>
    <w:rsid w:val="00534D36"/>
    <w:rsid w:val="00536BF0"/>
    <w:rsid w:val="00544FBD"/>
    <w:rsid w:val="00550087"/>
    <w:rsid w:val="00550F6F"/>
    <w:rsid w:val="005522B5"/>
    <w:rsid w:val="00555886"/>
    <w:rsid w:val="0055616E"/>
    <w:rsid w:val="005562E4"/>
    <w:rsid w:val="00557629"/>
    <w:rsid w:val="0056154F"/>
    <w:rsid w:val="00563030"/>
    <w:rsid w:val="00565865"/>
    <w:rsid w:val="00565F6D"/>
    <w:rsid w:val="00567DDF"/>
    <w:rsid w:val="0057133D"/>
    <w:rsid w:val="0057153E"/>
    <w:rsid w:val="00573718"/>
    <w:rsid w:val="00573983"/>
    <w:rsid w:val="00580D01"/>
    <w:rsid w:val="00581645"/>
    <w:rsid w:val="0058258C"/>
    <w:rsid w:val="00587317"/>
    <w:rsid w:val="00590774"/>
    <w:rsid w:val="00590779"/>
    <w:rsid w:val="0059167B"/>
    <w:rsid w:val="0059448E"/>
    <w:rsid w:val="005A2965"/>
    <w:rsid w:val="005B1762"/>
    <w:rsid w:val="005B3267"/>
    <w:rsid w:val="005B3385"/>
    <w:rsid w:val="005B44FF"/>
    <w:rsid w:val="005B4FCC"/>
    <w:rsid w:val="005B6F74"/>
    <w:rsid w:val="005B6FF8"/>
    <w:rsid w:val="005C15D5"/>
    <w:rsid w:val="005C20D4"/>
    <w:rsid w:val="005C4041"/>
    <w:rsid w:val="005D1CB4"/>
    <w:rsid w:val="005D57F0"/>
    <w:rsid w:val="005D61CD"/>
    <w:rsid w:val="005D6EDC"/>
    <w:rsid w:val="005E2DEF"/>
    <w:rsid w:val="005E3676"/>
    <w:rsid w:val="005E41D5"/>
    <w:rsid w:val="005E49D3"/>
    <w:rsid w:val="005E6085"/>
    <w:rsid w:val="005F136D"/>
    <w:rsid w:val="005F1EDE"/>
    <w:rsid w:val="005F2F17"/>
    <w:rsid w:val="005F3849"/>
    <w:rsid w:val="005F3D22"/>
    <w:rsid w:val="005F45BD"/>
    <w:rsid w:val="00600B90"/>
    <w:rsid w:val="0060116D"/>
    <w:rsid w:val="00602EE0"/>
    <w:rsid w:val="00604954"/>
    <w:rsid w:val="00604D4E"/>
    <w:rsid w:val="00605DBC"/>
    <w:rsid w:val="00611744"/>
    <w:rsid w:val="006130BF"/>
    <w:rsid w:val="006158F0"/>
    <w:rsid w:val="00615AAA"/>
    <w:rsid w:val="00617696"/>
    <w:rsid w:val="006178BD"/>
    <w:rsid w:val="0062201E"/>
    <w:rsid w:val="0062335E"/>
    <w:rsid w:val="0062427A"/>
    <w:rsid w:val="00627319"/>
    <w:rsid w:val="00630B2C"/>
    <w:rsid w:val="00631CBA"/>
    <w:rsid w:val="00633E7D"/>
    <w:rsid w:val="00642D42"/>
    <w:rsid w:val="006455EB"/>
    <w:rsid w:val="00645842"/>
    <w:rsid w:val="00646A77"/>
    <w:rsid w:val="0064728D"/>
    <w:rsid w:val="00647967"/>
    <w:rsid w:val="006529F4"/>
    <w:rsid w:val="00654514"/>
    <w:rsid w:val="00656917"/>
    <w:rsid w:val="00660B2D"/>
    <w:rsid w:val="00663611"/>
    <w:rsid w:val="00663A6E"/>
    <w:rsid w:val="0067174F"/>
    <w:rsid w:val="00671AD8"/>
    <w:rsid w:val="0067386A"/>
    <w:rsid w:val="006744E7"/>
    <w:rsid w:val="00675C5B"/>
    <w:rsid w:val="006827B3"/>
    <w:rsid w:val="0068463E"/>
    <w:rsid w:val="006857E2"/>
    <w:rsid w:val="00692DA6"/>
    <w:rsid w:val="00693B45"/>
    <w:rsid w:val="006A0A8F"/>
    <w:rsid w:val="006A33EB"/>
    <w:rsid w:val="006A37A9"/>
    <w:rsid w:val="006A464C"/>
    <w:rsid w:val="006A697C"/>
    <w:rsid w:val="006A6A93"/>
    <w:rsid w:val="006A6CF9"/>
    <w:rsid w:val="006A6E47"/>
    <w:rsid w:val="006B46DC"/>
    <w:rsid w:val="006B7F73"/>
    <w:rsid w:val="006C104B"/>
    <w:rsid w:val="006C424F"/>
    <w:rsid w:val="006C4883"/>
    <w:rsid w:val="006C4F1F"/>
    <w:rsid w:val="006C52C8"/>
    <w:rsid w:val="006D5FBF"/>
    <w:rsid w:val="006E09FD"/>
    <w:rsid w:val="006E312C"/>
    <w:rsid w:val="006F19A5"/>
    <w:rsid w:val="006F1A2D"/>
    <w:rsid w:val="006F2C24"/>
    <w:rsid w:val="006F52C6"/>
    <w:rsid w:val="006F5567"/>
    <w:rsid w:val="00700534"/>
    <w:rsid w:val="00703B2E"/>
    <w:rsid w:val="00704F24"/>
    <w:rsid w:val="00704F7C"/>
    <w:rsid w:val="0071058D"/>
    <w:rsid w:val="00717CC7"/>
    <w:rsid w:val="00720501"/>
    <w:rsid w:val="00721CCB"/>
    <w:rsid w:val="00721E6B"/>
    <w:rsid w:val="00722CD3"/>
    <w:rsid w:val="007239C8"/>
    <w:rsid w:val="00724B18"/>
    <w:rsid w:val="00726138"/>
    <w:rsid w:val="007300A2"/>
    <w:rsid w:val="00730C04"/>
    <w:rsid w:val="00734DDB"/>
    <w:rsid w:val="00740D85"/>
    <w:rsid w:val="0074171C"/>
    <w:rsid w:val="0074424B"/>
    <w:rsid w:val="007442EA"/>
    <w:rsid w:val="00744D93"/>
    <w:rsid w:val="00745451"/>
    <w:rsid w:val="00746408"/>
    <w:rsid w:val="00747FC6"/>
    <w:rsid w:val="00751127"/>
    <w:rsid w:val="00751F51"/>
    <w:rsid w:val="00753799"/>
    <w:rsid w:val="00756536"/>
    <w:rsid w:val="00756D75"/>
    <w:rsid w:val="00761CD3"/>
    <w:rsid w:val="0077029E"/>
    <w:rsid w:val="0077260C"/>
    <w:rsid w:val="0077311A"/>
    <w:rsid w:val="00781231"/>
    <w:rsid w:val="0078181B"/>
    <w:rsid w:val="00785F70"/>
    <w:rsid w:val="00786A32"/>
    <w:rsid w:val="0079042C"/>
    <w:rsid w:val="00790D81"/>
    <w:rsid w:val="00793CF2"/>
    <w:rsid w:val="00796DCA"/>
    <w:rsid w:val="007A1D74"/>
    <w:rsid w:val="007A4117"/>
    <w:rsid w:val="007A71D9"/>
    <w:rsid w:val="007A7D62"/>
    <w:rsid w:val="007B0575"/>
    <w:rsid w:val="007B2620"/>
    <w:rsid w:val="007B30DA"/>
    <w:rsid w:val="007B46F8"/>
    <w:rsid w:val="007B5E27"/>
    <w:rsid w:val="007B67F9"/>
    <w:rsid w:val="007C1744"/>
    <w:rsid w:val="007C2311"/>
    <w:rsid w:val="007C4FAD"/>
    <w:rsid w:val="007C7750"/>
    <w:rsid w:val="007D2992"/>
    <w:rsid w:val="007F1D41"/>
    <w:rsid w:val="007F41B5"/>
    <w:rsid w:val="007F6CCF"/>
    <w:rsid w:val="00800525"/>
    <w:rsid w:val="00802FDA"/>
    <w:rsid w:val="00804168"/>
    <w:rsid w:val="00806A61"/>
    <w:rsid w:val="00807CB5"/>
    <w:rsid w:val="00811212"/>
    <w:rsid w:val="00814294"/>
    <w:rsid w:val="008148D6"/>
    <w:rsid w:val="00815CC8"/>
    <w:rsid w:val="00815D48"/>
    <w:rsid w:val="00817B8B"/>
    <w:rsid w:val="00821848"/>
    <w:rsid w:val="00822C65"/>
    <w:rsid w:val="00823180"/>
    <w:rsid w:val="00823E90"/>
    <w:rsid w:val="00823F0E"/>
    <w:rsid w:val="00827259"/>
    <w:rsid w:val="008273D8"/>
    <w:rsid w:val="00830379"/>
    <w:rsid w:val="0083114E"/>
    <w:rsid w:val="008312D5"/>
    <w:rsid w:val="00831F84"/>
    <w:rsid w:val="00835301"/>
    <w:rsid w:val="00836D87"/>
    <w:rsid w:val="00841983"/>
    <w:rsid w:val="00842229"/>
    <w:rsid w:val="00842789"/>
    <w:rsid w:val="00846106"/>
    <w:rsid w:val="00851F07"/>
    <w:rsid w:val="00852308"/>
    <w:rsid w:val="00855068"/>
    <w:rsid w:val="008576DB"/>
    <w:rsid w:val="00860E21"/>
    <w:rsid w:val="0086599D"/>
    <w:rsid w:val="00865F8C"/>
    <w:rsid w:val="0086657A"/>
    <w:rsid w:val="0086683D"/>
    <w:rsid w:val="00866FAD"/>
    <w:rsid w:val="00871309"/>
    <w:rsid w:val="00871666"/>
    <w:rsid w:val="00872BA8"/>
    <w:rsid w:val="008742F7"/>
    <w:rsid w:val="00875D21"/>
    <w:rsid w:val="00877D40"/>
    <w:rsid w:val="008814C4"/>
    <w:rsid w:val="00884425"/>
    <w:rsid w:val="008851F7"/>
    <w:rsid w:val="008873DA"/>
    <w:rsid w:val="008923CD"/>
    <w:rsid w:val="008931FF"/>
    <w:rsid w:val="00894408"/>
    <w:rsid w:val="008947C3"/>
    <w:rsid w:val="00895673"/>
    <w:rsid w:val="00896780"/>
    <w:rsid w:val="008A0A6D"/>
    <w:rsid w:val="008A0CB1"/>
    <w:rsid w:val="008A182C"/>
    <w:rsid w:val="008A2608"/>
    <w:rsid w:val="008A4263"/>
    <w:rsid w:val="008A5F6E"/>
    <w:rsid w:val="008B0BCC"/>
    <w:rsid w:val="008B1AB0"/>
    <w:rsid w:val="008B30E3"/>
    <w:rsid w:val="008B3709"/>
    <w:rsid w:val="008B4359"/>
    <w:rsid w:val="008B4D37"/>
    <w:rsid w:val="008B4E45"/>
    <w:rsid w:val="008C1973"/>
    <w:rsid w:val="008C3013"/>
    <w:rsid w:val="008C5352"/>
    <w:rsid w:val="008D1738"/>
    <w:rsid w:val="008D191F"/>
    <w:rsid w:val="008D35BD"/>
    <w:rsid w:val="008D4010"/>
    <w:rsid w:val="008D461A"/>
    <w:rsid w:val="008D6CA5"/>
    <w:rsid w:val="008E2104"/>
    <w:rsid w:val="008E3077"/>
    <w:rsid w:val="008E65F3"/>
    <w:rsid w:val="008E7C15"/>
    <w:rsid w:val="008F0DED"/>
    <w:rsid w:val="008F56CE"/>
    <w:rsid w:val="00906419"/>
    <w:rsid w:val="009077C4"/>
    <w:rsid w:val="0091184F"/>
    <w:rsid w:val="00915677"/>
    <w:rsid w:val="0092205E"/>
    <w:rsid w:val="009245E2"/>
    <w:rsid w:val="00927FCD"/>
    <w:rsid w:val="009302EE"/>
    <w:rsid w:val="0093321E"/>
    <w:rsid w:val="009340E5"/>
    <w:rsid w:val="0093594C"/>
    <w:rsid w:val="00940377"/>
    <w:rsid w:val="0094122E"/>
    <w:rsid w:val="00941A90"/>
    <w:rsid w:val="009434B3"/>
    <w:rsid w:val="00946EED"/>
    <w:rsid w:val="00946F68"/>
    <w:rsid w:val="00952D8D"/>
    <w:rsid w:val="00956206"/>
    <w:rsid w:val="009572E4"/>
    <w:rsid w:val="00964FC5"/>
    <w:rsid w:val="0096587C"/>
    <w:rsid w:val="00966247"/>
    <w:rsid w:val="0097047E"/>
    <w:rsid w:val="0097294C"/>
    <w:rsid w:val="00974ACC"/>
    <w:rsid w:val="00974FC1"/>
    <w:rsid w:val="00975FA5"/>
    <w:rsid w:val="00977625"/>
    <w:rsid w:val="0098083C"/>
    <w:rsid w:val="00991DB3"/>
    <w:rsid w:val="0099220F"/>
    <w:rsid w:val="00993566"/>
    <w:rsid w:val="00994900"/>
    <w:rsid w:val="009979B3"/>
    <w:rsid w:val="009A07EE"/>
    <w:rsid w:val="009A25BB"/>
    <w:rsid w:val="009A78CB"/>
    <w:rsid w:val="009B1054"/>
    <w:rsid w:val="009B25A9"/>
    <w:rsid w:val="009B4747"/>
    <w:rsid w:val="009B65DA"/>
    <w:rsid w:val="009B6F40"/>
    <w:rsid w:val="009C3A5C"/>
    <w:rsid w:val="009C3D06"/>
    <w:rsid w:val="009D0B01"/>
    <w:rsid w:val="009D150F"/>
    <w:rsid w:val="009D320E"/>
    <w:rsid w:val="009E17DF"/>
    <w:rsid w:val="009E2818"/>
    <w:rsid w:val="009E486C"/>
    <w:rsid w:val="009E5E70"/>
    <w:rsid w:val="009E6683"/>
    <w:rsid w:val="009E7F0D"/>
    <w:rsid w:val="009F035C"/>
    <w:rsid w:val="009F0D81"/>
    <w:rsid w:val="009F1145"/>
    <w:rsid w:val="009F1569"/>
    <w:rsid w:val="009F3AF2"/>
    <w:rsid w:val="009F42A2"/>
    <w:rsid w:val="009F53A2"/>
    <w:rsid w:val="009F5A46"/>
    <w:rsid w:val="00A00E89"/>
    <w:rsid w:val="00A01F2B"/>
    <w:rsid w:val="00A053D8"/>
    <w:rsid w:val="00A21922"/>
    <w:rsid w:val="00A226E4"/>
    <w:rsid w:val="00A258E0"/>
    <w:rsid w:val="00A25F65"/>
    <w:rsid w:val="00A26F70"/>
    <w:rsid w:val="00A27E23"/>
    <w:rsid w:val="00A30A9B"/>
    <w:rsid w:val="00A363D7"/>
    <w:rsid w:val="00A44C43"/>
    <w:rsid w:val="00A4629D"/>
    <w:rsid w:val="00A4715E"/>
    <w:rsid w:val="00A506BC"/>
    <w:rsid w:val="00A51C92"/>
    <w:rsid w:val="00A534F3"/>
    <w:rsid w:val="00A53E96"/>
    <w:rsid w:val="00A5440C"/>
    <w:rsid w:val="00A56174"/>
    <w:rsid w:val="00A60B2D"/>
    <w:rsid w:val="00A62FBF"/>
    <w:rsid w:val="00A64200"/>
    <w:rsid w:val="00A64A67"/>
    <w:rsid w:val="00A67DBD"/>
    <w:rsid w:val="00A72EB5"/>
    <w:rsid w:val="00A7382E"/>
    <w:rsid w:val="00A73BBF"/>
    <w:rsid w:val="00A73D66"/>
    <w:rsid w:val="00A758AD"/>
    <w:rsid w:val="00A77AA4"/>
    <w:rsid w:val="00A80DA6"/>
    <w:rsid w:val="00A811C4"/>
    <w:rsid w:val="00A83522"/>
    <w:rsid w:val="00A901E2"/>
    <w:rsid w:val="00A90B86"/>
    <w:rsid w:val="00A940C7"/>
    <w:rsid w:val="00A94BE4"/>
    <w:rsid w:val="00A95875"/>
    <w:rsid w:val="00A96992"/>
    <w:rsid w:val="00AA007E"/>
    <w:rsid w:val="00AA0C68"/>
    <w:rsid w:val="00AA17F6"/>
    <w:rsid w:val="00AA32B7"/>
    <w:rsid w:val="00AA6941"/>
    <w:rsid w:val="00AB02D7"/>
    <w:rsid w:val="00AB74C5"/>
    <w:rsid w:val="00AC2BDB"/>
    <w:rsid w:val="00AC3071"/>
    <w:rsid w:val="00AC3569"/>
    <w:rsid w:val="00AC7EBF"/>
    <w:rsid w:val="00AD7B97"/>
    <w:rsid w:val="00AE5DD4"/>
    <w:rsid w:val="00AF0D93"/>
    <w:rsid w:val="00AF1D3A"/>
    <w:rsid w:val="00AF427A"/>
    <w:rsid w:val="00AF6E15"/>
    <w:rsid w:val="00B02531"/>
    <w:rsid w:val="00B03E66"/>
    <w:rsid w:val="00B0465D"/>
    <w:rsid w:val="00B0775F"/>
    <w:rsid w:val="00B07804"/>
    <w:rsid w:val="00B14F63"/>
    <w:rsid w:val="00B15FB0"/>
    <w:rsid w:val="00B20669"/>
    <w:rsid w:val="00B219D9"/>
    <w:rsid w:val="00B23391"/>
    <w:rsid w:val="00B25667"/>
    <w:rsid w:val="00B342DB"/>
    <w:rsid w:val="00B34CC6"/>
    <w:rsid w:val="00B416DE"/>
    <w:rsid w:val="00B430BF"/>
    <w:rsid w:val="00B44C42"/>
    <w:rsid w:val="00B54649"/>
    <w:rsid w:val="00B54B71"/>
    <w:rsid w:val="00B55D6D"/>
    <w:rsid w:val="00B56C05"/>
    <w:rsid w:val="00B60C4B"/>
    <w:rsid w:val="00B61333"/>
    <w:rsid w:val="00B6281A"/>
    <w:rsid w:val="00B64DDD"/>
    <w:rsid w:val="00B65009"/>
    <w:rsid w:val="00B6733E"/>
    <w:rsid w:val="00B67E20"/>
    <w:rsid w:val="00B7042F"/>
    <w:rsid w:val="00B7161B"/>
    <w:rsid w:val="00B7234E"/>
    <w:rsid w:val="00B72A65"/>
    <w:rsid w:val="00B75B0D"/>
    <w:rsid w:val="00B7647C"/>
    <w:rsid w:val="00B76E0E"/>
    <w:rsid w:val="00B82B91"/>
    <w:rsid w:val="00B83BFE"/>
    <w:rsid w:val="00B84549"/>
    <w:rsid w:val="00B847FE"/>
    <w:rsid w:val="00B86F6B"/>
    <w:rsid w:val="00B86FD3"/>
    <w:rsid w:val="00B90185"/>
    <w:rsid w:val="00B93C11"/>
    <w:rsid w:val="00B9594B"/>
    <w:rsid w:val="00B959B8"/>
    <w:rsid w:val="00B97FBE"/>
    <w:rsid w:val="00BA161A"/>
    <w:rsid w:val="00BA340D"/>
    <w:rsid w:val="00BA4896"/>
    <w:rsid w:val="00BA5E73"/>
    <w:rsid w:val="00BB1A01"/>
    <w:rsid w:val="00BB215F"/>
    <w:rsid w:val="00BB4105"/>
    <w:rsid w:val="00BB4EEF"/>
    <w:rsid w:val="00BB65E5"/>
    <w:rsid w:val="00BC15C6"/>
    <w:rsid w:val="00BC1B97"/>
    <w:rsid w:val="00BC22B8"/>
    <w:rsid w:val="00BC2E9E"/>
    <w:rsid w:val="00BC46AE"/>
    <w:rsid w:val="00BC562E"/>
    <w:rsid w:val="00BD337A"/>
    <w:rsid w:val="00BE0819"/>
    <w:rsid w:val="00BE3AF2"/>
    <w:rsid w:val="00BE6861"/>
    <w:rsid w:val="00BE6AB0"/>
    <w:rsid w:val="00BE6C44"/>
    <w:rsid w:val="00BF0989"/>
    <w:rsid w:val="00BF1B39"/>
    <w:rsid w:val="00BF3BED"/>
    <w:rsid w:val="00BF4BE8"/>
    <w:rsid w:val="00BF53EF"/>
    <w:rsid w:val="00BF6364"/>
    <w:rsid w:val="00BF7408"/>
    <w:rsid w:val="00C012B7"/>
    <w:rsid w:val="00C052AA"/>
    <w:rsid w:val="00C06FD2"/>
    <w:rsid w:val="00C10E57"/>
    <w:rsid w:val="00C11859"/>
    <w:rsid w:val="00C153B7"/>
    <w:rsid w:val="00C173FD"/>
    <w:rsid w:val="00C1742B"/>
    <w:rsid w:val="00C207B5"/>
    <w:rsid w:val="00C22E1F"/>
    <w:rsid w:val="00C239DA"/>
    <w:rsid w:val="00C239DE"/>
    <w:rsid w:val="00C23F21"/>
    <w:rsid w:val="00C36DB3"/>
    <w:rsid w:val="00C4669C"/>
    <w:rsid w:val="00C52AD2"/>
    <w:rsid w:val="00C53639"/>
    <w:rsid w:val="00C605BB"/>
    <w:rsid w:val="00C60D2A"/>
    <w:rsid w:val="00C64137"/>
    <w:rsid w:val="00C65957"/>
    <w:rsid w:val="00C76B3D"/>
    <w:rsid w:val="00C81C4F"/>
    <w:rsid w:val="00C8460F"/>
    <w:rsid w:val="00C92E32"/>
    <w:rsid w:val="00C96AD1"/>
    <w:rsid w:val="00C96EFE"/>
    <w:rsid w:val="00CA0378"/>
    <w:rsid w:val="00CA69AE"/>
    <w:rsid w:val="00CA6E68"/>
    <w:rsid w:val="00CA6E76"/>
    <w:rsid w:val="00CA7DEE"/>
    <w:rsid w:val="00CB07A1"/>
    <w:rsid w:val="00CB3746"/>
    <w:rsid w:val="00CB5187"/>
    <w:rsid w:val="00CB7047"/>
    <w:rsid w:val="00CB72B5"/>
    <w:rsid w:val="00CC0206"/>
    <w:rsid w:val="00CC2AAC"/>
    <w:rsid w:val="00CC3419"/>
    <w:rsid w:val="00CC3629"/>
    <w:rsid w:val="00CC3C30"/>
    <w:rsid w:val="00CC53D0"/>
    <w:rsid w:val="00CC5B29"/>
    <w:rsid w:val="00CD240F"/>
    <w:rsid w:val="00CD4179"/>
    <w:rsid w:val="00CE0216"/>
    <w:rsid w:val="00CE0F0B"/>
    <w:rsid w:val="00CE35F2"/>
    <w:rsid w:val="00CE58F7"/>
    <w:rsid w:val="00CF0FFC"/>
    <w:rsid w:val="00CF253B"/>
    <w:rsid w:val="00CF44E5"/>
    <w:rsid w:val="00D03387"/>
    <w:rsid w:val="00D034A5"/>
    <w:rsid w:val="00D04BF6"/>
    <w:rsid w:val="00D0548C"/>
    <w:rsid w:val="00D1142E"/>
    <w:rsid w:val="00D115DA"/>
    <w:rsid w:val="00D1243F"/>
    <w:rsid w:val="00D127CB"/>
    <w:rsid w:val="00D15CC6"/>
    <w:rsid w:val="00D2363B"/>
    <w:rsid w:val="00D261DA"/>
    <w:rsid w:val="00D34F42"/>
    <w:rsid w:val="00D34FB1"/>
    <w:rsid w:val="00D37288"/>
    <w:rsid w:val="00D425F1"/>
    <w:rsid w:val="00D4338E"/>
    <w:rsid w:val="00D44548"/>
    <w:rsid w:val="00D552AB"/>
    <w:rsid w:val="00D556B1"/>
    <w:rsid w:val="00D55C6B"/>
    <w:rsid w:val="00D62D09"/>
    <w:rsid w:val="00D67738"/>
    <w:rsid w:val="00D679CC"/>
    <w:rsid w:val="00D7028D"/>
    <w:rsid w:val="00D71595"/>
    <w:rsid w:val="00D75E84"/>
    <w:rsid w:val="00D7622E"/>
    <w:rsid w:val="00D7654A"/>
    <w:rsid w:val="00D82DFE"/>
    <w:rsid w:val="00D83141"/>
    <w:rsid w:val="00D91B23"/>
    <w:rsid w:val="00D964B4"/>
    <w:rsid w:val="00DA2A8F"/>
    <w:rsid w:val="00DA2F58"/>
    <w:rsid w:val="00DA416D"/>
    <w:rsid w:val="00DA5C2E"/>
    <w:rsid w:val="00DA7BEC"/>
    <w:rsid w:val="00DB079F"/>
    <w:rsid w:val="00DB1468"/>
    <w:rsid w:val="00DB36B6"/>
    <w:rsid w:val="00DB6D68"/>
    <w:rsid w:val="00DC2B32"/>
    <w:rsid w:val="00DC2B5E"/>
    <w:rsid w:val="00DC2BA5"/>
    <w:rsid w:val="00DC3C37"/>
    <w:rsid w:val="00DC6D54"/>
    <w:rsid w:val="00DD4C98"/>
    <w:rsid w:val="00DD664B"/>
    <w:rsid w:val="00DD6809"/>
    <w:rsid w:val="00DD7510"/>
    <w:rsid w:val="00DE134C"/>
    <w:rsid w:val="00DE1DB3"/>
    <w:rsid w:val="00DE4F9D"/>
    <w:rsid w:val="00DE590B"/>
    <w:rsid w:val="00DE5C15"/>
    <w:rsid w:val="00DE75DF"/>
    <w:rsid w:val="00DF30E2"/>
    <w:rsid w:val="00DF4CD9"/>
    <w:rsid w:val="00E0122D"/>
    <w:rsid w:val="00E01BBF"/>
    <w:rsid w:val="00E03C03"/>
    <w:rsid w:val="00E049E6"/>
    <w:rsid w:val="00E05C57"/>
    <w:rsid w:val="00E112A7"/>
    <w:rsid w:val="00E11764"/>
    <w:rsid w:val="00E117A2"/>
    <w:rsid w:val="00E126CF"/>
    <w:rsid w:val="00E1641B"/>
    <w:rsid w:val="00E16B13"/>
    <w:rsid w:val="00E23506"/>
    <w:rsid w:val="00E26761"/>
    <w:rsid w:val="00E34B1C"/>
    <w:rsid w:val="00E36A9C"/>
    <w:rsid w:val="00E4031D"/>
    <w:rsid w:val="00E42BCF"/>
    <w:rsid w:val="00E42CEE"/>
    <w:rsid w:val="00E47BF6"/>
    <w:rsid w:val="00E515B3"/>
    <w:rsid w:val="00E55188"/>
    <w:rsid w:val="00E55946"/>
    <w:rsid w:val="00E57FF9"/>
    <w:rsid w:val="00E6248E"/>
    <w:rsid w:val="00E62D72"/>
    <w:rsid w:val="00E62EE9"/>
    <w:rsid w:val="00E6727C"/>
    <w:rsid w:val="00E704A2"/>
    <w:rsid w:val="00E73C30"/>
    <w:rsid w:val="00E74CFC"/>
    <w:rsid w:val="00E75D47"/>
    <w:rsid w:val="00E80234"/>
    <w:rsid w:val="00E80BB2"/>
    <w:rsid w:val="00E8191B"/>
    <w:rsid w:val="00E833BF"/>
    <w:rsid w:val="00E84366"/>
    <w:rsid w:val="00E96EF3"/>
    <w:rsid w:val="00EA10EE"/>
    <w:rsid w:val="00EA34D3"/>
    <w:rsid w:val="00EA6956"/>
    <w:rsid w:val="00EA6AF0"/>
    <w:rsid w:val="00EA70FC"/>
    <w:rsid w:val="00EA725A"/>
    <w:rsid w:val="00EA743D"/>
    <w:rsid w:val="00EB12D5"/>
    <w:rsid w:val="00EB53C3"/>
    <w:rsid w:val="00EC2074"/>
    <w:rsid w:val="00EC296C"/>
    <w:rsid w:val="00ED7FE0"/>
    <w:rsid w:val="00EE2288"/>
    <w:rsid w:val="00EE22E1"/>
    <w:rsid w:val="00EE3C37"/>
    <w:rsid w:val="00EE4432"/>
    <w:rsid w:val="00EE44B3"/>
    <w:rsid w:val="00EE57BE"/>
    <w:rsid w:val="00EE5E05"/>
    <w:rsid w:val="00EE7D49"/>
    <w:rsid w:val="00EF2561"/>
    <w:rsid w:val="00EF28DF"/>
    <w:rsid w:val="00EF2E58"/>
    <w:rsid w:val="00EF3750"/>
    <w:rsid w:val="00F01CFF"/>
    <w:rsid w:val="00F02DA3"/>
    <w:rsid w:val="00F069A4"/>
    <w:rsid w:val="00F07393"/>
    <w:rsid w:val="00F132DA"/>
    <w:rsid w:val="00F16246"/>
    <w:rsid w:val="00F16343"/>
    <w:rsid w:val="00F20318"/>
    <w:rsid w:val="00F21425"/>
    <w:rsid w:val="00F26B0F"/>
    <w:rsid w:val="00F26C5D"/>
    <w:rsid w:val="00F26FD3"/>
    <w:rsid w:val="00F3321B"/>
    <w:rsid w:val="00F34D1E"/>
    <w:rsid w:val="00F371B0"/>
    <w:rsid w:val="00F40683"/>
    <w:rsid w:val="00F44F51"/>
    <w:rsid w:val="00F461A4"/>
    <w:rsid w:val="00F50250"/>
    <w:rsid w:val="00F5462E"/>
    <w:rsid w:val="00F56D39"/>
    <w:rsid w:val="00F57364"/>
    <w:rsid w:val="00F70A8E"/>
    <w:rsid w:val="00F70AD2"/>
    <w:rsid w:val="00F74763"/>
    <w:rsid w:val="00F75A91"/>
    <w:rsid w:val="00F85BEA"/>
    <w:rsid w:val="00F85D6A"/>
    <w:rsid w:val="00F86D62"/>
    <w:rsid w:val="00F93B30"/>
    <w:rsid w:val="00F9501C"/>
    <w:rsid w:val="00F9583E"/>
    <w:rsid w:val="00F97845"/>
    <w:rsid w:val="00F97DED"/>
    <w:rsid w:val="00FA320D"/>
    <w:rsid w:val="00FA3C2B"/>
    <w:rsid w:val="00FA3D94"/>
    <w:rsid w:val="00FA47AF"/>
    <w:rsid w:val="00FA7307"/>
    <w:rsid w:val="00FB0E7E"/>
    <w:rsid w:val="00FB0F0A"/>
    <w:rsid w:val="00FB1836"/>
    <w:rsid w:val="00FB6401"/>
    <w:rsid w:val="00FB6738"/>
    <w:rsid w:val="00FB6993"/>
    <w:rsid w:val="00FC05E2"/>
    <w:rsid w:val="00FC2900"/>
    <w:rsid w:val="00FC4F5F"/>
    <w:rsid w:val="00FD10F9"/>
    <w:rsid w:val="00FD4178"/>
    <w:rsid w:val="00FE49D6"/>
    <w:rsid w:val="00FE6608"/>
    <w:rsid w:val="00FE70F8"/>
    <w:rsid w:val="00FE74DE"/>
    <w:rsid w:val="00FF28C0"/>
    <w:rsid w:val="00FF53E1"/>
    <w:rsid w:val="00FF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BAACEC"/>
  <w15:docId w15:val="{399856C1-E0DB-4DD7-9807-2A871359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9594B"/>
    <w:rPr>
      <w:rFonts w:ascii="Cambria" w:eastAsia="Times New Roman" w:hAnsi="Cambria"/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F069A4"/>
    <w:pPr>
      <w:keepNext/>
      <w:keepLines/>
      <w:pageBreakBefore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nhideWhenUsed/>
    <w:qFormat/>
    <w:rsid w:val="00663611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autoRedefine/>
    <w:qFormat/>
    <w:rsid w:val="004A75D6"/>
    <w:pPr>
      <w:keepNext/>
      <w:numPr>
        <w:ilvl w:val="2"/>
        <w:numId w:val="1"/>
      </w:numPr>
      <w:outlineLvl w:val="2"/>
    </w:pPr>
    <w:rPr>
      <w:b/>
      <w:i/>
      <w:sz w:val="22"/>
      <w:szCs w:val="20"/>
      <w:u w:val="single"/>
    </w:rPr>
  </w:style>
  <w:style w:type="paragraph" w:styleId="Nagwek4">
    <w:name w:val="heading 4"/>
    <w:basedOn w:val="Normalny"/>
    <w:next w:val="Normalny"/>
    <w:link w:val="Nagwek4Znak"/>
    <w:semiHidden/>
    <w:unhideWhenUsed/>
    <w:qFormat/>
    <w:rsid w:val="0066361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semiHidden/>
    <w:unhideWhenUsed/>
    <w:qFormat/>
    <w:rsid w:val="0066361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66361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66361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66361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66361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rsid w:val="0044545F"/>
    <w:pPr>
      <w:spacing w:before="100" w:beforeAutospacing="1" w:after="100" w:afterAutospacing="1"/>
    </w:pPr>
    <w:rPr>
      <w:color w:val="000000"/>
    </w:rPr>
  </w:style>
  <w:style w:type="table" w:styleId="Tabela-Siatka">
    <w:name w:val="Table Grid"/>
    <w:basedOn w:val="Standardowy"/>
    <w:rsid w:val="003903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rsid w:val="00390363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rsid w:val="00390363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semiHidden/>
    <w:rsid w:val="00790D81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rsid w:val="0002153A"/>
    <w:rPr>
      <w:color w:val="008040"/>
      <w:u w:val="single"/>
    </w:rPr>
  </w:style>
  <w:style w:type="table" w:customStyle="1" w:styleId="BW1">
    <w:name w:val="BW1"/>
    <w:basedOn w:val="Standardowy"/>
    <w:uiPriority w:val="99"/>
    <w:rsid w:val="00855068"/>
    <w:rPr>
      <w:rFonts w:asciiTheme="minorHAnsi" w:hAnsiTheme="minorHAnsi"/>
    </w:rPr>
    <w:tblPr>
      <w:tblBorders>
        <w:insideH w:val="single" w:sz="8" w:space="0" w:color="A6A6A6" w:themeColor="background1" w:themeShade="A6"/>
      </w:tblBorders>
    </w:tblPr>
    <w:tblStylePr w:type="firstRow">
      <w:rPr>
        <w:rFonts w:asciiTheme="majorHAnsi" w:hAnsiTheme="majorHAnsi"/>
        <w:b w:val="0"/>
        <w:i/>
        <w:caps w:val="0"/>
        <w:smallCaps/>
        <w:color w:val="1F497D" w:themeColor="text2"/>
      </w:rPr>
      <w:tblPr/>
      <w:tcPr>
        <w:tcBorders>
          <w:bottom w:val="single" w:sz="8" w:space="0" w:color="1F497D" w:themeColor="text2"/>
        </w:tcBorders>
        <w:shd w:val="clear" w:color="auto" w:fill="C6D9F1" w:themeFill="text2" w:themeFillTint="33"/>
      </w:tcPr>
    </w:tblStylePr>
    <w:tblStylePr w:type="lastRow">
      <w:rPr>
        <w:b/>
      </w:rPr>
      <w:tblPr/>
      <w:tcPr>
        <w:tcBorders>
          <w:top w:val="single" w:sz="8" w:space="0" w:color="1F497D" w:themeColor="text2"/>
        </w:tcBorders>
      </w:tcPr>
    </w:tblStylePr>
  </w:style>
  <w:style w:type="paragraph" w:styleId="Tytu">
    <w:name w:val="Title"/>
    <w:basedOn w:val="Normalny"/>
    <w:next w:val="Normalny"/>
    <w:link w:val="TytuZnak"/>
    <w:uiPriority w:val="10"/>
    <w:qFormat/>
    <w:rsid w:val="001F2BC4"/>
    <w:pPr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F2BC4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C605B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rsid w:val="00F069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BIELbit">
    <w:name w:val="BIELbit"/>
    <w:basedOn w:val="Standardowy"/>
    <w:uiPriority w:val="99"/>
    <w:rsid w:val="0099220F"/>
    <w:rPr>
      <w:rFonts w:asciiTheme="minorHAnsi" w:eastAsiaTheme="minorEastAsia" w:hAnsiTheme="minorHAnsi" w:cstheme="minorBidi"/>
      <w:sz w:val="16"/>
    </w:rPr>
    <w:tblPr>
      <w:tblBorders>
        <w:insideH w:val="single" w:sz="4" w:space="0" w:color="EEECE1" w:themeColor="background2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1F497D" w:themeColor="text2"/>
        <w:sz w:val="16"/>
      </w:rPr>
      <w:tblPr/>
      <w:tcPr>
        <w:shd w:val="clear" w:color="auto" w:fill="B8CCE4" w:themeFill="accent1" w:themeFillTint="66"/>
      </w:tcPr>
    </w:tblStylePr>
    <w:tblStylePr w:type="lastRow">
      <w:rPr>
        <w:rFonts w:asciiTheme="minorHAnsi" w:hAnsiTheme="minorHAnsi"/>
        <w:b/>
        <w:sz w:val="16"/>
      </w:rPr>
      <w:tblPr/>
      <w:tcPr>
        <w:tcBorders>
          <w:top w:val="single" w:sz="4" w:space="0" w:color="1F497D" w:themeColor="text2"/>
        </w:tcBorders>
        <w:shd w:val="clear" w:color="auto" w:fill="auto"/>
      </w:tcPr>
    </w:tblStylePr>
    <w:tblStylePr w:type="firstCol">
      <w:tblPr/>
      <w:tcPr>
        <w:shd w:val="clear" w:color="auto" w:fill="B8CCE4" w:themeFill="accent1" w:themeFillTint="66"/>
      </w:tcPr>
    </w:tblStylePr>
  </w:style>
  <w:style w:type="paragraph" w:customStyle="1" w:styleId="akapitstopka">
    <w:name w:val="akapit stopka"/>
    <w:basedOn w:val="Normalny"/>
    <w:link w:val="akapitstopkaZnak"/>
    <w:qFormat/>
    <w:rsid w:val="0099220F"/>
    <w:pPr>
      <w:spacing w:before="80" w:after="80" w:line="276" w:lineRule="auto"/>
    </w:pPr>
    <w:rPr>
      <w:rFonts w:ascii="Calibri" w:hAnsi="Calibri"/>
      <w:sz w:val="16"/>
      <w:szCs w:val="16"/>
      <w:lang w:eastAsia="en-US" w:bidi="en-US"/>
    </w:rPr>
  </w:style>
  <w:style w:type="character" w:customStyle="1" w:styleId="akapitstopkaZnak">
    <w:name w:val="akapit stopka Znak"/>
    <w:link w:val="akapitstopka"/>
    <w:rsid w:val="0099220F"/>
    <w:rPr>
      <w:rFonts w:ascii="Calibri" w:eastAsia="Times New Roman" w:hAnsi="Calibri"/>
      <w:sz w:val="16"/>
      <w:szCs w:val="16"/>
      <w:lang w:eastAsia="en-US" w:bidi="en-US"/>
    </w:rPr>
  </w:style>
  <w:style w:type="character" w:styleId="Tytuksiki">
    <w:name w:val="Book Title"/>
    <w:basedOn w:val="Domylnaczcionkaakapitu"/>
    <w:uiPriority w:val="33"/>
    <w:qFormat/>
    <w:rsid w:val="0099220F"/>
    <w:rPr>
      <w:b/>
      <w:bCs/>
      <w:i/>
      <w:iCs/>
      <w:spacing w:val="5"/>
    </w:rPr>
  </w:style>
  <w:style w:type="paragraph" w:customStyle="1" w:styleId="BIELbit-dotyczy">
    <w:name w:val="BIELbit-dotyczy"/>
    <w:basedOn w:val="BIELbit-tre"/>
    <w:next w:val="BIELbit-tre"/>
    <w:link w:val="BIELbit-dotyczyZnak"/>
    <w:autoRedefine/>
    <w:qFormat/>
    <w:rsid w:val="00162AD7"/>
    <w:pPr>
      <w:spacing w:before="240" w:after="240"/>
    </w:pPr>
    <w:rPr>
      <w:b/>
      <w:u w:val="single"/>
    </w:rPr>
  </w:style>
  <w:style w:type="paragraph" w:customStyle="1" w:styleId="BIELbit-tre">
    <w:name w:val="BIELbit-treść"/>
    <w:basedOn w:val="Normalny"/>
    <w:link w:val="BIELbit-treZnak"/>
    <w:qFormat/>
    <w:rsid w:val="00162AD7"/>
    <w:pPr>
      <w:spacing w:before="120" w:after="120" w:line="288" w:lineRule="auto"/>
      <w:jc w:val="both"/>
    </w:pPr>
    <w:rPr>
      <w:rFonts w:cs="Arial"/>
      <w:color w:val="0D0D0D" w:themeColor="text1" w:themeTint="F2"/>
    </w:rPr>
  </w:style>
  <w:style w:type="character" w:customStyle="1" w:styleId="BIELbit-dotyczyZnak">
    <w:name w:val="BIELbit-dotyczy Znak"/>
    <w:basedOn w:val="Domylnaczcionkaakapitu"/>
    <w:link w:val="BIELbit-dotyczy"/>
    <w:rsid w:val="00162AD7"/>
    <w:rPr>
      <w:rFonts w:ascii="Cambria" w:eastAsia="Times New Roman" w:hAnsi="Cambria" w:cs="Arial"/>
      <w:b/>
      <w:color w:val="0D0D0D" w:themeColor="text1" w:themeTint="F2"/>
      <w:sz w:val="24"/>
      <w:szCs w:val="24"/>
      <w:u w:val="single"/>
    </w:rPr>
  </w:style>
  <w:style w:type="character" w:customStyle="1" w:styleId="BIELbit-treZnak">
    <w:name w:val="BIELbit-treść Znak"/>
    <w:basedOn w:val="Domylnaczcionkaakapitu"/>
    <w:link w:val="BIELbit-tre"/>
    <w:rsid w:val="00162AD7"/>
    <w:rPr>
      <w:rFonts w:ascii="Cambria" w:eastAsia="Times New Roman" w:hAnsi="Cambria" w:cs="Arial"/>
      <w:color w:val="0D0D0D" w:themeColor="text1" w:themeTint="F2"/>
      <w:sz w:val="24"/>
      <w:szCs w:val="24"/>
    </w:rPr>
  </w:style>
  <w:style w:type="character" w:styleId="Odwoaniedokomentarza">
    <w:name w:val="annotation reference"/>
    <w:basedOn w:val="Domylnaczcionkaakapitu"/>
    <w:semiHidden/>
    <w:unhideWhenUsed/>
    <w:rsid w:val="003B3480"/>
    <w:rPr>
      <w:sz w:val="16"/>
      <w:szCs w:val="16"/>
    </w:rPr>
  </w:style>
  <w:style w:type="paragraph" w:styleId="Tekstkomentarza">
    <w:name w:val="annotation text"/>
    <w:basedOn w:val="Normalny"/>
    <w:link w:val="TekstkomentarzaZnak"/>
    <w:semiHidden/>
    <w:unhideWhenUsed/>
    <w:rsid w:val="003B3480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semiHidden/>
    <w:rsid w:val="003B3480"/>
    <w:rPr>
      <w:rFonts w:ascii="Cambria" w:eastAsia="Times New Roman" w:hAnsi="Cambria"/>
    </w:rPr>
  </w:style>
  <w:style w:type="paragraph" w:styleId="Tematkomentarza">
    <w:name w:val="annotation subject"/>
    <w:basedOn w:val="Tekstkomentarza"/>
    <w:next w:val="Tekstkomentarza"/>
    <w:link w:val="TematkomentarzaZnak"/>
    <w:semiHidden/>
    <w:unhideWhenUsed/>
    <w:rsid w:val="003B348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semiHidden/>
    <w:rsid w:val="003B3480"/>
    <w:rPr>
      <w:rFonts w:ascii="Cambria" w:eastAsia="Times New Roman" w:hAnsi="Cambria"/>
      <w:b/>
      <w:bCs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63611"/>
    <w:pPr>
      <w:spacing w:line="259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F069A4"/>
    <w:pPr>
      <w:tabs>
        <w:tab w:val="left" w:pos="480"/>
        <w:tab w:val="right" w:leader="dot" w:pos="9911"/>
      </w:tabs>
      <w:spacing w:after="100"/>
    </w:pPr>
  </w:style>
  <w:style w:type="character" w:customStyle="1" w:styleId="Nagwek2Znak">
    <w:name w:val="Nagłówek 2 Znak"/>
    <w:basedOn w:val="Domylnaczcionkaakapitu"/>
    <w:link w:val="Nagwek2"/>
    <w:rsid w:val="006636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semiHidden/>
    <w:rsid w:val="0066361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semiHidden/>
    <w:rsid w:val="0066361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semiHidden/>
    <w:rsid w:val="0066361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semiHidden/>
    <w:rsid w:val="0066361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semiHidden/>
    <w:rsid w:val="006636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6636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istreci2">
    <w:name w:val="toc 2"/>
    <w:basedOn w:val="Normalny"/>
    <w:next w:val="Normalny"/>
    <w:autoRedefine/>
    <w:uiPriority w:val="39"/>
    <w:unhideWhenUsed/>
    <w:rsid w:val="00663611"/>
    <w:pPr>
      <w:spacing w:after="100"/>
      <w:ind w:left="240"/>
    </w:pPr>
  </w:style>
  <w:style w:type="table" w:styleId="Tabela-Efekty3W3">
    <w:name w:val="Table 3D effects 3"/>
    <w:basedOn w:val="Standardowy"/>
    <w:rsid w:val="00751F51"/>
    <w:pPr>
      <w:spacing w:after="160" w:line="288" w:lineRule="auto"/>
      <w:ind w:left="2160"/>
    </w:pPr>
    <w:rPr>
      <w:rFonts w:asciiTheme="minorHAnsi" w:eastAsiaTheme="minorEastAsia" w:hAnsiTheme="minorHAnsi" w:cstheme="minorBid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topkaZnak">
    <w:name w:val="Stopka Znak"/>
    <w:basedOn w:val="Domylnaczcionkaakapitu"/>
    <w:link w:val="Stopka"/>
    <w:rsid w:val="00751F51"/>
    <w:rPr>
      <w:rFonts w:ascii="Cambria" w:eastAsia="Times New Roman" w:hAnsi="Cambria"/>
      <w:sz w:val="24"/>
      <w:szCs w:val="24"/>
    </w:rPr>
  </w:style>
  <w:style w:type="character" w:styleId="Wyrnieniedelikatne">
    <w:name w:val="Subtle Emphasis"/>
    <w:uiPriority w:val="19"/>
    <w:qFormat/>
    <w:rsid w:val="00751F51"/>
    <w:rPr>
      <w:smallCaps/>
      <w:dstrike w:val="0"/>
      <w:color w:val="9BBB59" w:themeColor="accent3"/>
      <w:vertAlign w:val="baseline"/>
    </w:rPr>
  </w:style>
  <w:style w:type="character" w:styleId="Tekstzastpczy">
    <w:name w:val="Placeholder Text"/>
    <w:basedOn w:val="Domylnaczcionkaakapitu"/>
    <w:uiPriority w:val="99"/>
    <w:semiHidden/>
    <w:rsid w:val="00751F51"/>
    <w:rPr>
      <w:color w:val="808080"/>
    </w:rPr>
  </w:style>
  <w:style w:type="table" w:styleId="Siatkatabelijasna">
    <w:name w:val="Grid Table Light"/>
    <w:basedOn w:val="Standardowy"/>
    <w:uiPriority w:val="40"/>
    <w:rsid w:val="003C167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pistreci3">
    <w:name w:val="toc 3"/>
    <w:basedOn w:val="Normalny"/>
    <w:next w:val="Normalny"/>
    <w:autoRedefine/>
    <w:uiPriority w:val="39"/>
    <w:unhideWhenUsed/>
    <w:rsid w:val="001A00B7"/>
    <w:pPr>
      <w:spacing w:after="100"/>
      <w:ind w:left="480"/>
    </w:pPr>
  </w:style>
  <w:style w:type="paragraph" w:customStyle="1" w:styleId="BIELbit-wyliczanka">
    <w:name w:val="BIELbit-wyliczanka"/>
    <w:basedOn w:val="Normalny"/>
    <w:link w:val="BIELbit-wyliczankaZnak"/>
    <w:qFormat/>
    <w:rsid w:val="00894408"/>
    <w:pPr>
      <w:numPr>
        <w:numId w:val="2"/>
      </w:numPr>
      <w:spacing w:after="120" w:line="288" w:lineRule="auto"/>
      <w:contextualSpacing/>
      <w:jc w:val="both"/>
    </w:pPr>
    <w:rPr>
      <w:rFonts w:cs="Arial"/>
      <w:color w:val="0D0D0D" w:themeColor="text1" w:themeTint="F2"/>
    </w:rPr>
  </w:style>
  <w:style w:type="character" w:customStyle="1" w:styleId="BIELbit-wyliczankaZnak">
    <w:name w:val="BIELbit-wyliczanka Znak"/>
    <w:basedOn w:val="Domylnaczcionkaakapitu"/>
    <w:link w:val="BIELbit-wyliczanka"/>
    <w:rsid w:val="00894408"/>
    <w:rPr>
      <w:rFonts w:ascii="Cambria" w:eastAsia="Times New Roman" w:hAnsi="Cambria" w:cs="Arial"/>
      <w:color w:val="0D0D0D" w:themeColor="text1" w:themeTint="F2"/>
      <w:sz w:val="24"/>
      <w:szCs w:val="24"/>
    </w:rPr>
  </w:style>
  <w:style w:type="character" w:customStyle="1" w:styleId="BIELbit-paragrafZnak">
    <w:name w:val="BIELbit - paragraf Znak"/>
    <w:basedOn w:val="Domylnaczcionkaakapitu"/>
    <w:link w:val="BIELbit-paragraf"/>
    <w:locked/>
    <w:rsid w:val="000B3ADF"/>
    <w:rPr>
      <w:rFonts w:asciiTheme="majorHAnsi" w:eastAsia="Times New Roman" w:hAnsiTheme="majorHAnsi" w:cs="Arial"/>
      <w:b/>
      <w:bCs/>
      <w:smallCaps/>
      <w:color w:val="1F497D" w:themeColor="text2"/>
      <w:sz w:val="22"/>
      <w:lang w:eastAsia="en-US" w:bidi="en-US"/>
    </w:rPr>
  </w:style>
  <w:style w:type="paragraph" w:customStyle="1" w:styleId="BIELbit-paragraf">
    <w:name w:val="BIELbit - paragraf"/>
    <w:basedOn w:val="Akapitzlist"/>
    <w:link w:val="BIELbit-paragrafZnak"/>
    <w:autoRedefine/>
    <w:qFormat/>
    <w:rsid w:val="000B3ADF"/>
    <w:pPr>
      <w:numPr>
        <w:numId w:val="4"/>
      </w:numPr>
      <w:spacing w:before="220" w:afterLines="40" w:line="276" w:lineRule="auto"/>
      <w:ind w:left="1080" w:hanging="360"/>
    </w:pPr>
    <w:rPr>
      <w:rFonts w:asciiTheme="majorHAnsi" w:hAnsiTheme="majorHAnsi" w:cs="Arial"/>
      <w:b/>
      <w:bCs/>
      <w:smallCaps/>
      <w:color w:val="1F497D" w:themeColor="text2"/>
      <w:sz w:val="22"/>
      <w:szCs w:val="20"/>
      <w:lang w:eastAsia="en-US" w:bidi="en-US"/>
    </w:rPr>
  </w:style>
  <w:style w:type="paragraph" w:styleId="Tekstprzypisukocowego">
    <w:name w:val="endnote text"/>
    <w:basedOn w:val="Normalny"/>
    <w:link w:val="TekstprzypisukocowegoZnak"/>
    <w:semiHidden/>
    <w:unhideWhenUsed/>
    <w:rsid w:val="001608DC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semiHidden/>
    <w:rsid w:val="001608DC"/>
    <w:rPr>
      <w:rFonts w:ascii="Cambria" w:eastAsia="Times New Roman" w:hAnsi="Cambria"/>
    </w:rPr>
  </w:style>
  <w:style w:type="character" w:styleId="Odwoanieprzypisukocowego">
    <w:name w:val="endnote reference"/>
    <w:basedOn w:val="Domylnaczcionkaakapitu"/>
    <w:semiHidden/>
    <w:unhideWhenUsed/>
    <w:rsid w:val="001608D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5037">
              <w:marLeft w:val="0"/>
              <w:marRight w:val="0"/>
              <w:marTop w:val="0"/>
              <w:marBottom w:val="0"/>
              <w:divBdr>
                <w:top w:val="single" w:sz="6" w:space="0" w:color="F0EFEB"/>
                <w:left w:val="single" w:sz="6" w:space="0" w:color="F0EFEB"/>
                <w:bottom w:val="single" w:sz="6" w:space="0" w:color="F0EFEB"/>
                <w:right w:val="single" w:sz="6" w:space="0" w:color="F0EFEB"/>
              </w:divBdr>
              <w:divsChild>
                <w:div w:id="1766800977">
                  <w:marLeft w:val="-36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65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8" w:color="000000"/>
                        <w:left w:val="single" w:sz="6" w:space="18" w:color="000000"/>
                        <w:bottom w:val="single" w:sz="6" w:space="18" w:color="000000"/>
                        <w:right w:val="single" w:sz="6" w:space="18" w:color="000000"/>
                      </w:divBdr>
                    </w:div>
                  </w:divsChild>
                </w:div>
              </w:divsChild>
            </w:div>
          </w:divsChild>
        </w:div>
      </w:divsChild>
    </w:div>
    <w:div w:id="2011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oje%20dokumenty\BIELbit%20-%20szablon%20dokumentu%20z%20tabelk&#261;%20historii%20wersji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FF9AE29F5F34933BA0E4C037384088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699F02C-7325-4A00-8694-60925FB13468}"/>
      </w:docPartPr>
      <w:docPartBody>
        <w:p w:rsidR="004215C2" w:rsidRDefault="00F90895">
          <w:pPr>
            <w:pStyle w:val="FFF9AE29F5F34933BA0E4C0373840887"/>
          </w:pPr>
          <w:r w:rsidRPr="00AA45C6">
            <w:rPr>
              <w:rStyle w:val="Tekstzastpczy"/>
            </w:rPr>
            <w:t>[Tytuł]</w:t>
          </w:r>
        </w:p>
      </w:docPartBody>
    </w:docPart>
    <w:docPart>
      <w:docPartPr>
        <w:name w:val="FCECC97A89E24FBBBC741AEFDE150B7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3642967-CA7D-4237-ABFF-62411F8DB98A}"/>
      </w:docPartPr>
      <w:docPartBody>
        <w:p w:rsidR="004215C2" w:rsidRDefault="00F90895">
          <w:pPr>
            <w:pStyle w:val="FCECC97A89E24FBBBC741AEFDE150B70"/>
          </w:pPr>
          <w:r w:rsidRPr="00AA45C6">
            <w:rPr>
              <w:rStyle w:val="Tekstzastpczy"/>
            </w:rPr>
            <w:t>[Tytuł]</w:t>
          </w:r>
        </w:p>
      </w:docPartBody>
    </w:docPart>
    <w:docPart>
      <w:docPartPr>
        <w:name w:val="22E08DCD453644CA80FD9B6A55C63FA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C88EED8-441F-46AC-B2FC-4EC3C323F144}"/>
      </w:docPartPr>
      <w:docPartBody>
        <w:p w:rsidR="00F04A94" w:rsidRDefault="00400877" w:rsidP="00400877">
          <w:pPr>
            <w:pStyle w:val="22E08DCD453644CA80FD9B6A55C63FAA"/>
          </w:pPr>
          <w:r w:rsidRPr="006936BE">
            <w:rPr>
              <w:rStyle w:val="Tekstzastpczy"/>
            </w:rPr>
            <w:t>[Temat]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895"/>
    <w:rsid w:val="00062951"/>
    <w:rsid w:val="0008623D"/>
    <w:rsid w:val="00093AC7"/>
    <w:rsid w:val="000B3D47"/>
    <w:rsid w:val="000C6D37"/>
    <w:rsid w:val="001673F9"/>
    <w:rsid w:val="00170F8B"/>
    <w:rsid w:val="00175D8A"/>
    <w:rsid w:val="002B420C"/>
    <w:rsid w:val="00341CB1"/>
    <w:rsid w:val="00356F1C"/>
    <w:rsid w:val="00364B88"/>
    <w:rsid w:val="003E5EF0"/>
    <w:rsid w:val="00400877"/>
    <w:rsid w:val="004215C2"/>
    <w:rsid w:val="00426CCC"/>
    <w:rsid w:val="004B3F8B"/>
    <w:rsid w:val="004B4328"/>
    <w:rsid w:val="004C364A"/>
    <w:rsid w:val="004E509C"/>
    <w:rsid w:val="00592A48"/>
    <w:rsid w:val="005A293A"/>
    <w:rsid w:val="005B6F69"/>
    <w:rsid w:val="00616BF1"/>
    <w:rsid w:val="00617E27"/>
    <w:rsid w:val="0062791C"/>
    <w:rsid w:val="006867F0"/>
    <w:rsid w:val="006F6D8D"/>
    <w:rsid w:val="0077086B"/>
    <w:rsid w:val="007A05FF"/>
    <w:rsid w:val="007C79F9"/>
    <w:rsid w:val="0081328F"/>
    <w:rsid w:val="008A4F48"/>
    <w:rsid w:val="009038D7"/>
    <w:rsid w:val="0096012B"/>
    <w:rsid w:val="00A47374"/>
    <w:rsid w:val="00A62334"/>
    <w:rsid w:val="00AA12F0"/>
    <w:rsid w:val="00AF4696"/>
    <w:rsid w:val="00AF5E27"/>
    <w:rsid w:val="00BC1E41"/>
    <w:rsid w:val="00BF1FCA"/>
    <w:rsid w:val="00BF37C7"/>
    <w:rsid w:val="00BF57FB"/>
    <w:rsid w:val="00C55A3C"/>
    <w:rsid w:val="00C74A74"/>
    <w:rsid w:val="00D102F5"/>
    <w:rsid w:val="00D70E48"/>
    <w:rsid w:val="00DF1CA7"/>
    <w:rsid w:val="00E10D9F"/>
    <w:rsid w:val="00E830C9"/>
    <w:rsid w:val="00F04A94"/>
    <w:rsid w:val="00F22006"/>
    <w:rsid w:val="00F90895"/>
    <w:rsid w:val="00FA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6012B"/>
    <w:rPr>
      <w:color w:val="808080"/>
    </w:rPr>
  </w:style>
  <w:style w:type="paragraph" w:customStyle="1" w:styleId="FFF9AE29F5F34933BA0E4C0373840887">
    <w:name w:val="FFF9AE29F5F34933BA0E4C0373840887"/>
  </w:style>
  <w:style w:type="paragraph" w:customStyle="1" w:styleId="FCECC97A89E24FBBBC741AEFDE150B70">
    <w:name w:val="FCECC97A89E24FBBBC741AEFDE150B70"/>
  </w:style>
  <w:style w:type="paragraph" w:customStyle="1" w:styleId="9A387EFBD0B6403CAAB8DFC7B1958738">
    <w:name w:val="9A387EFBD0B6403CAAB8DFC7B1958738"/>
    <w:rsid w:val="005A293A"/>
  </w:style>
  <w:style w:type="paragraph" w:customStyle="1" w:styleId="2D9BC30F365349ECAF7A30C1AC855677">
    <w:name w:val="2D9BC30F365349ECAF7A30C1AC855677"/>
    <w:rsid w:val="005A293A"/>
  </w:style>
  <w:style w:type="paragraph" w:customStyle="1" w:styleId="C3EB0A83CB214B97BFE147CAAD2E3EFA">
    <w:name w:val="C3EB0A83CB214B97BFE147CAAD2E3EFA"/>
    <w:rsid w:val="005A293A"/>
  </w:style>
  <w:style w:type="paragraph" w:customStyle="1" w:styleId="FF64A9763E7E4FC68EE70CD5DE8E0E89">
    <w:name w:val="FF64A9763E7E4FC68EE70CD5DE8E0E89"/>
    <w:rsid w:val="005A293A"/>
  </w:style>
  <w:style w:type="paragraph" w:customStyle="1" w:styleId="22E08DCD453644CA80FD9B6A55C63FAA">
    <w:name w:val="22E08DCD453644CA80FD9B6A55C63FAA"/>
    <w:rsid w:val="00400877"/>
  </w:style>
  <w:style w:type="paragraph" w:customStyle="1" w:styleId="C5EAD006E10343BEBF3F1D0A8AC8BAE8">
    <w:name w:val="C5EAD006E10343BEBF3F1D0A8AC8BAE8"/>
    <w:rsid w:val="00400877"/>
  </w:style>
  <w:style w:type="paragraph" w:customStyle="1" w:styleId="CA43E90AFAA84E119ED1CAEAA25CABE9">
    <w:name w:val="CA43E90AFAA84E119ED1CAEAA25CABE9"/>
    <w:rsid w:val="0096012B"/>
  </w:style>
  <w:style w:type="paragraph" w:customStyle="1" w:styleId="81AB98098C9A4F7AAA1A57A9ABEEDFDA">
    <w:name w:val="81AB98098C9A4F7AAA1A57A9ABEEDFDA"/>
    <w:rsid w:val="009601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E0981-635D-4666-BB0F-3098126C0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BIELbit - szablon dokumentu z tabelką historii wersji</Template>
  <TotalTime>225</TotalTime>
  <Pages>8</Pages>
  <Words>597</Words>
  <Characters>3588</Characters>
  <Application>Microsoft Office Word</Application>
  <DocSecurity>0</DocSecurity>
  <Lines>29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Dokumentacja projektowa</vt:lpstr>
      <vt:lpstr>Instrukcja Obsługi</vt:lpstr>
    </vt:vector>
  </TitlesOfParts>
  <Company/>
  <LinksUpToDate>false</LinksUpToDate>
  <CharactersWithSpaces>4177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projektowa</dc:title>
  <dc:subject>RZUT MONETĄ</dc:subject>
  <dc:creator>Tomasz Cieślik</dc:creator>
  <cp:keywords/>
  <dc:description/>
  <cp:lastModifiedBy>Sławka i Tomek</cp:lastModifiedBy>
  <cp:revision>13</cp:revision>
  <cp:lastPrinted>2016-12-13T08:05:00Z</cp:lastPrinted>
  <dcterms:created xsi:type="dcterms:W3CDTF">2020-12-29T04:02:00Z</dcterms:created>
  <dcterms:modified xsi:type="dcterms:W3CDTF">2021-07-23T03:49:00Z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ersja">
    <vt:lpwstr>1</vt:lpwstr>
  </property>
</Properties>
</file>